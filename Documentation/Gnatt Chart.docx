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" w:after="0" w:line="90" w:lineRule="exact"/>
        <w:jc w:val="left"/>
        <w:rPr>
          <w:sz w:val="9"/>
          <w:szCs w:val="9"/>
        </w:rPr>
      </w:pPr>
      <w:rPr/>
      <w:r>
        <w:rPr/>
        <w:pict>
          <v:group style="position:absolute;margin-left:265.320007pt;margin-top:429.839996pt;width:72pt;height:6.48pt;mso-position-horizontal-relative:page;mso-position-vertical-relative:page;z-index:-1250" coordorigin="5306,8597" coordsize="1440,130">
            <v:shape style="position:absolute;left:5306;top:8597;width:1440;height:130" coordorigin="5306,8597" coordsize="1440,130" path="m5306,8726l6746,8726,6746,8597,5306,8597,5306,8726e" filled="t" fillcolor="#89BAEC" stroked="f">
              <v:path arrowok="t"/>
              <v:fill/>
            </v:shape>
          </v:group>
          <w10:wrap type="none"/>
        </w:pict>
      </w:r>
      <w:r>
        <w:rPr/>
        <w:pict>
          <v:shape style="position:absolute;margin-left:265.320007pt;margin-top:450.47998pt;width:72pt;height:2.16pt;mso-position-horizontal-relative:page;mso-position-vertical-relative:page;z-index:-1249" type="#_x0000_t75">
            <v:imagedata r:id="rId5" o:title=""/>
          </v:shape>
        </w:pict>
      </w:r>
      <w:r>
        <w:rPr/>
        <w:pict>
          <v:group style="position:absolute;margin-left:265.130005pt;margin-top:462.290009pt;width:6.62pt;height:6.62pt;mso-position-horizontal-relative:page;mso-position-vertical-relative:page;z-index:-1248" coordorigin="5303,9246" coordsize="132,132">
            <v:shape style="position:absolute;left:5304;top:9247;width:130;height:130" type="#_x0000_t75">
              <v:imagedata r:id="rId6" o:title=""/>
            </v:shape>
            <v:group style="position:absolute;left:5304;top:9247;width:130;height:130" coordorigin="5304,9247" coordsize="130,130">
              <v:shape style="position:absolute;left:5304;top:9247;width:130;height:130" coordorigin="5304,9247" coordsize="130,130" path="m5369,9247l5434,9312,5369,9377,5304,9312,5369,9247xe" filled="f" stroked="t" strokeweight=".140pt" strokecolor="#B1B1B1">
                <v:path arrowok="t"/>
              </v:shape>
              <v:shape style="position:absolute;left:5304;top:9247;width:130;height:130" type="#_x0000_t75">
                <v:imagedata r:id="rId7" o:title=""/>
              </v:shape>
            </v:group>
            <v:group style="position:absolute;left:5304;top:9247;width:130;height:130" coordorigin="5304,9247" coordsize="130,130">
              <v:shape style="position:absolute;left:5304;top:9247;width:130;height:130" coordorigin="5304,9247" coordsize="130,130" path="m5369,9247l5434,9312,5369,9377,5304,9312,5369,9247xe" filled="f" stroked="t" strokeweight=".140pt" strokecolor="#161616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67.429993pt;margin-top:478.609985pt;width:67.78pt;height:6.62pt;mso-position-horizontal-relative:page;mso-position-vertical-relative:page;z-index:-1247" coordorigin="5349,9572" coordsize="1356,132">
            <v:group style="position:absolute;left:5371;top:9598;width:1310;height:2" coordorigin="5371,9598" coordsize="1310,2">
              <v:shape style="position:absolute;left:5371;top:9598;width:1310;height:2" coordorigin="5371,9598" coordsize="1310,0" path="m5371,9598l6682,9598e" filled="f" stroked="t" strokeweight="2.260pt" strokecolor="#535353">
                <v:path arrowok="t"/>
              </v:shape>
              <v:shape style="position:absolute;left:5354;top:9574;width:26;height:130" type="#_x0000_t75">
                <v:imagedata r:id="rId8" o:title=""/>
              </v:shape>
            </v:group>
            <v:group style="position:absolute;left:5354;top:9574;width:26;height:130" coordorigin="5354,9574" coordsize="26,130">
              <v:shape style="position:absolute;left:5354;top:9574;width:26;height:130" coordorigin="5354,9574" coordsize="26,130" path="m5354,9703l5381,9703,5381,9574,5354,9574,5354,9703xe" filled="f" stroked="t" strokeweight=".140pt" strokecolor="#B1B1B1">
                <v:path arrowok="t"/>
              </v:shape>
              <v:shape style="position:absolute;left:5354;top:9574;width:26;height:130" type="#_x0000_t75">
                <v:imagedata r:id="rId9" o:title=""/>
              </v:shape>
            </v:group>
            <v:group style="position:absolute;left:5354;top:9574;width:26;height:130" coordorigin="5354,9574" coordsize="26,130">
              <v:shape style="position:absolute;left:5354;top:9574;width:26;height:130" coordorigin="5354,9574" coordsize="26,130" path="m5354,9703l5381,9703,5381,9574,5354,9574,5354,9703xe" filled="f" stroked="t" strokeweight=".140pt" strokecolor="#070707">
                <v:path arrowok="t"/>
              </v:shape>
              <v:shape style="position:absolute;left:6665;top:9574;width:26;height:130" type="#_x0000_t75">
                <v:imagedata r:id="rId10" o:title=""/>
              </v:shape>
            </v:group>
            <v:group style="position:absolute;left:6665;top:9574;width:26;height:130" coordorigin="6665,9574" coordsize="26,130">
              <v:shape style="position:absolute;left:6665;top:9574;width:26;height:130" coordorigin="6665,9574" coordsize="26,130" path="m6665,9703l6691,9703,6691,9574,6665,9574,6665,9703xe" filled="f" stroked="t" strokeweight=".140pt" strokecolor="#B1B1B1">
                <v:path arrowok="t"/>
              </v:shape>
              <v:shape style="position:absolute;left:6665;top:9574;width:26;height:130" type="#_x0000_t75">
                <v:imagedata r:id="rId11" o:title=""/>
              </v:shape>
            </v:group>
            <v:group style="position:absolute;left:6665;top:9574;width:26;height:130" coordorigin="6665,9574" coordsize="26,130">
              <v:shape style="position:absolute;left:6665;top:9574;width:26;height:130" coordorigin="6665,9574" coordsize="26,130" path="m6665,9703l6691,9703,6691,9574,6665,9574,6665,9703xe" filled="f" stroked="t" strokeweight=".140pt" strokecolor="#070707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67.429993pt;margin-top:494.929993pt;width:67.78pt;height:6.62pt;mso-position-horizontal-relative:page;mso-position-vertical-relative:page;z-index:-1246" coordorigin="5349,9899" coordsize="1356,132">
            <v:group style="position:absolute;left:5371;top:9924;width:1310;height:2" coordorigin="5371,9924" coordsize="1310,2">
              <v:shape style="position:absolute;left:5371;top:9924;width:1310;height:2" coordorigin="5371,9924" coordsize="1310,0" path="m5371,9924l6682,9924e" filled="f" stroked="t" strokeweight="2.260pt" strokecolor="#B6B6B6">
                <v:path arrowok="t"/>
              </v:shape>
              <v:shape style="position:absolute;left:5354;top:9900;width:26;height:130" type="#_x0000_t75">
                <v:imagedata r:id="rId12" o:title=""/>
              </v:shape>
            </v:group>
            <v:group style="position:absolute;left:5354;top:9900;width:26;height:130" coordorigin="5354,9900" coordsize="26,130">
              <v:shape style="position:absolute;left:5354;top:9900;width:26;height:130" coordorigin="5354,9900" coordsize="26,130" path="m5354,10030l5381,10030,5381,9900,5354,9900,5354,10030xe" filled="f" stroked="t" strokeweight=".140pt" strokecolor="#B1B1B1">
                <v:path arrowok="t"/>
              </v:shape>
              <v:shape style="position:absolute;left:5354;top:9900;width:26;height:130" type="#_x0000_t75">
                <v:imagedata r:id="rId13" o:title=""/>
              </v:shape>
            </v:group>
            <v:group style="position:absolute;left:5354;top:9900;width:26;height:130" coordorigin="5354,9900" coordsize="26,130">
              <v:shape style="position:absolute;left:5354;top:9900;width:26;height:130" coordorigin="5354,9900" coordsize="26,130" path="m5354,10030l5381,10030,5381,9900,5354,9900,5354,10030xe" filled="f" stroked="t" strokeweight=".140pt" strokecolor="#696969">
                <v:path arrowok="t"/>
              </v:shape>
              <v:shape style="position:absolute;left:6665;top:9900;width:26;height:130" type="#_x0000_t75">
                <v:imagedata r:id="rId14" o:title=""/>
              </v:shape>
            </v:group>
            <v:group style="position:absolute;left:6665;top:9900;width:26;height:130" coordorigin="6665,9900" coordsize="26,130">
              <v:shape style="position:absolute;left:6665;top:9900;width:26;height:130" coordorigin="6665,9900" coordsize="26,130" path="m6665,10030l6691,10030,6691,9900,6665,9900,6665,10030xe" filled="f" stroked="t" strokeweight=".140pt" strokecolor="#B1B1B1">
                <v:path arrowok="t"/>
              </v:shape>
              <v:shape style="position:absolute;left:6665;top:9900;width:26;height:130" type="#_x0000_t75">
                <v:imagedata r:id="rId15" o:title=""/>
              </v:shape>
            </v:group>
            <v:group style="position:absolute;left:6665;top:9900;width:26;height:130" coordorigin="6665,9900" coordsize="26,130">
              <v:shape style="position:absolute;left:6665;top:9900;width:26;height:130" coordorigin="6665,9900" coordsize="26,130" path="m6665,10030l6691,10030,6691,9900,6665,9900,6665,10030xe" filled="f" stroked="t" strokeweight=".140pt" strokecolor="#69696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65.079987pt;margin-top:527.520020pt;width:6.72pt;height:6.72pt;mso-position-horizontal-relative:page;mso-position-vertical-relative:page;z-index:-1245" coordorigin="5302,10550" coordsize="134,134">
            <v:shape style="position:absolute;left:5304;top:10553;width:130;height:130" type="#_x0000_t75">
              <v:imagedata r:id="rId16" o:title=""/>
            </v:shape>
            <v:group style="position:absolute;left:5304;top:10553;width:130;height:130" coordorigin="5304,10553" coordsize="130,130">
              <v:shape style="position:absolute;left:5304;top:10553;width:130;height:130" coordorigin="5304,10553" coordsize="130,130" path="m5369,10553l5434,10618,5369,10682,5304,10618,5369,10553xe" filled="f" stroked="t" strokeweight=".140pt" strokecolor="#B1B1B1">
                <v:path arrowok="t"/>
              </v:shape>
            </v:group>
            <v:group style="position:absolute;left:5304;top:10553;width:130;height:130" coordorigin="5304,10553" coordsize="130,130">
              <v:shape style="position:absolute;left:5304;top:10553;width:130;height:130" coordorigin="5304,10553" coordsize="130,130" path="m5369,10553l5434,10618,5369,10682,5304,10618,5369,10553e" filled="f" stroked="t" strokeweight=".24pt" strokecolor="#DDDDDD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1.790009pt;margin-top:429.649994pt;width:67.78pt;height:6.62pt;mso-position-horizontal-relative:page;mso-position-vertical-relative:page;z-index:-1244" coordorigin="8836,8593" coordsize="1356,132">
            <v:group style="position:absolute;left:8858;top:8618;width:1310;height:2" coordorigin="8858,8618" coordsize="1310,2">
              <v:shape style="position:absolute;left:8858;top:8618;width:1310;height:2" coordorigin="8858,8618" coordsize="1310,0" path="m8858,8618l10169,8618e" filled="f" stroked="t" strokeweight="2.260pt" strokecolor="#DDDDDD">
                <v:path arrowok="t"/>
              </v:shape>
              <v:shape style="position:absolute;left:8842;top:8594;width:26;height:130" type="#_x0000_t75">
                <v:imagedata r:id="rId17" o:title=""/>
              </v:shape>
            </v:group>
            <v:group style="position:absolute;left:8842;top:8594;width:26;height:130" coordorigin="8842,8594" coordsize="26,130">
              <v:shape style="position:absolute;left:8842;top:8594;width:26;height:130" coordorigin="8842,8594" coordsize="26,130" path="m8842,8724l8868,8724,8868,8594,8842,8594,8842,8724xe" filled="f" stroked="t" strokeweight=".140pt" strokecolor="#B1B1B1">
                <v:path arrowok="t"/>
              </v:shape>
              <v:shape style="position:absolute;left:8842;top:8594;width:26;height:130" type="#_x0000_t75">
                <v:imagedata r:id="rId18" o:title=""/>
              </v:shape>
            </v:group>
            <v:group style="position:absolute;left:8842;top:8594;width:26;height:130" coordorigin="8842,8594" coordsize="26,130">
              <v:shape style="position:absolute;left:8842;top:8594;width:26;height:130" coordorigin="8842,8594" coordsize="26,130" path="m8842,8724l8868,8724,8868,8594,8842,8594,8842,8724xe" filled="f" stroked="t" strokeweight=".140pt" strokecolor="#909090">
                <v:path arrowok="t"/>
              </v:shape>
              <v:shape style="position:absolute;left:10152;top:8594;width:26;height:130" type="#_x0000_t75">
                <v:imagedata r:id="rId19" o:title=""/>
              </v:shape>
            </v:group>
            <v:group style="position:absolute;left:10152;top:8594;width:26;height:130" coordorigin="10152,8594" coordsize="26,130">
              <v:shape style="position:absolute;left:10152;top:8594;width:26;height:130" coordorigin="10152,8594" coordsize="26,130" path="m10152,8724l10178,8724,10178,8594,10152,8594,10152,8724xe" filled="f" stroked="t" strokeweight=".140pt" strokecolor="#B1B1B1">
                <v:path arrowok="t"/>
              </v:shape>
              <v:shape style="position:absolute;left:10152;top:8594;width:26;height:130" type="#_x0000_t75">
                <v:imagedata r:id="rId20" o:title=""/>
              </v:shape>
            </v:group>
            <v:group style="position:absolute;left:10152;top:8594;width:26;height:130" coordorigin="10152,8594" coordsize="26,130">
              <v:shape style="position:absolute;left:10152;top:8594;width:26;height:130" coordorigin="10152,8594" coordsize="26,130" path="m10152,8724l10178,8724,10178,8594,10152,8594,10152,8724xe" filled="f" stroked="t" strokeweight=".140pt" strokecolor="#90909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2.01001pt;margin-top:445.970001pt;width:66.98pt;height:6.74pt;mso-position-horizontal-relative:page;mso-position-vertical-relative:page;z-index:-1243" coordorigin="8840,8919" coordsize="1340,135">
            <v:group style="position:absolute;left:8858;top:8923;width:1310;height:130" coordorigin="8858,8923" coordsize="1310,130">
              <v:shape style="position:absolute;left:8858;top:8923;width:1310;height:130" coordorigin="8858,8923" coordsize="1310,130" path="m8858,9053l10169,9053,10169,8923,8858,8923,8858,9053e" filled="t" fillcolor="#74CCD3" stroked="f">
                <v:path arrowok="t"/>
                <v:fill/>
              </v:shape>
              <v:shape style="position:absolute;left:8842;top:8921;width:26;height:130" type="#_x0000_t75">
                <v:imagedata r:id="rId21" o:title=""/>
              </v:shape>
            </v:group>
            <v:group style="position:absolute;left:8842;top:8921;width:26;height:130" coordorigin="8842,8921" coordsize="26,130">
              <v:shape style="position:absolute;left:8842;top:8921;width:26;height:130" coordorigin="8842,8921" coordsize="26,130" path="m8842,9050l8868,9050,8868,8921,8842,8921,8842,9050xe" filled="f" stroked="t" strokeweight=".140pt" strokecolor="#B1B1B1">
                <v:path arrowok="t"/>
              </v:shape>
              <v:shape style="position:absolute;left:8842;top:8921;width:26;height:130" type="#_x0000_t75">
                <v:imagedata r:id="rId22" o:title=""/>
              </v:shape>
            </v:group>
            <v:group style="position:absolute;left:8842;top:8921;width:26;height:130" coordorigin="8842,8921" coordsize="26,130">
              <v:shape style="position:absolute;left:8842;top:8921;width:26;height:130" coordorigin="8842,8921" coordsize="26,130" path="m8842,9050l8868,9050,8868,8921,8842,8921,8842,9050xe" filled="f" stroked="t" strokeweight=".140pt" strokecolor="#008792">
                <v:path arrowok="t"/>
              </v:shape>
              <v:shape style="position:absolute;left:10152;top:8921;width:26;height:130" type="#_x0000_t75">
                <v:imagedata r:id="rId23" o:title=""/>
              </v:shape>
            </v:group>
            <v:group style="position:absolute;left:10152;top:8921;width:26;height:130" coordorigin="10152,8921" coordsize="26,130">
              <v:shape style="position:absolute;left:10152;top:8921;width:26;height:130" coordorigin="10152,8921" coordsize="26,130" path="m10152,9050l10178,9050,10178,8921,10152,8921,10152,9050xe" filled="f" stroked="t" strokeweight=".140pt" strokecolor="#B1B1B1">
                <v:path arrowok="t"/>
              </v:shape>
              <v:shape style="position:absolute;left:10152;top:8921;width:26;height:130" type="#_x0000_t75">
                <v:imagedata r:id="rId24" o:title=""/>
              </v:shape>
            </v:group>
            <v:group style="position:absolute;left:10152;top:8921;width:26;height:130" coordorigin="10152,8921" coordsize="26,130">
              <v:shape style="position:absolute;left:10152;top:8921;width:26;height:130" coordorigin="10152,8921" coordsize="26,130" path="m10152,9050l10178,9050,10178,8921,10152,8921,10152,9050xe" filled="f" stroked="t" strokeweight=".140pt" strokecolor="#008792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9.040009pt;margin-top:461.889984pt;width:73.28pt;height:7.66pt;mso-position-horizontal-relative:page;mso-position-vertical-relative:page;z-index:-1242" coordorigin="8781,9238" coordsize="1466,153">
            <v:group style="position:absolute;left:8794;top:9250;width:1440;height:130" coordorigin="8794,9250" coordsize="1440,130">
              <v:shape style="position:absolute;left:8794;top:9250;width:1440;height:130" coordorigin="8794,9250" coordsize="1440,130" path="m8794,9379l10234,9379,10234,9250,8794,9250,8794,9379e" filled="t" fillcolor="#74CCD3" stroked="f">
                <v:path arrowok="t"/>
                <v:fill/>
              </v:shape>
            </v:group>
            <v:group style="position:absolute;left:8793;top:9250;width:24;height:130" coordorigin="8793,9250" coordsize="24,130">
              <v:shape style="position:absolute;left:8793;top:9250;width:24;height:130" coordorigin="8793,9250" coordsize="24,130" path="m8793,9379l8816,9379,8816,9250,8793,9250,8793,9379xe" filled="t" fillcolor="#FFFFFF" stroked="f">
                <v:path arrowok="t"/>
                <v:fill/>
              </v:shape>
            </v:group>
            <v:group style="position:absolute;left:8814;top:9250;width:24;height:130" coordorigin="8814,9250" coordsize="24,130">
              <v:shape style="position:absolute;left:8814;top:9250;width:24;height:130" coordorigin="8814,9250" coordsize="24,130" path="m8814,9379l8838,9379,8838,9250,8814,9250,8814,9379xe" filled="t" fillcolor="#FFFFFF" stroked="f">
                <v:path arrowok="t"/>
                <v:fill/>
              </v:shape>
            </v:group>
            <v:group style="position:absolute;left:8836;top:9250;width:24;height:130" coordorigin="8836,9250" coordsize="24,130">
              <v:shape style="position:absolute;left:8836;top:9250;width:24;height:130" coordorigin="8836,9250" coordsize="24,130" path="m8836,9379l8859,9379,8859,9250,8836,9250,8836,9379xe" filled="t" fillcolor="#FFFFFF" stroked="f">
                <v:path arrowok="t"/>
                <v:fill/>
              </v:shape>
            </v:group>
            <v:group style="position:absolute;left:8857;top:9250;width:24;height:130" coordorigin="8857,9250" coordsize="24,130">
              <v:shape style="position:absolute;left:8857;top:9250;width:24;height:130" coordorigin="8857,9250" coordsize="24,130" path="m8857,9379l8881,9379,8881,9250,8857,9250,8857,9379xe" filled="t" fillcolor="#FFFFFF" stroked="f">
                <v:path arrowok="t"/>
                <v:fill/>
              </v:shape>
            </v:group>
            <v:group style="position:absolute;left:8879;top:9250;width:24;height:130" coordorigin="8879,9250" coordsize="24,130">
              <v:shape style="position:absolute;left:8879;top:9250;width:24;height:130" coordorigin="8879,9250" coordsize="24,130" path="m8879,9379l8903,9379,8903,9250,8879,9250,8879,9379xe" filled="t" fillcolor="#FFFFFF" stroked="f">
                <v:path arrowok="t"/>
                <v:fill/>
              </v:shape>
            </v:group>
            <v:group style="position:absolute;left:8901;top:9250;width:24;height:130" coordorigin="8901,9250" coordsize="24,130">
              <v:shape style="position:absolute;left:8901;top:9250;width:24;height:130" coordorigin="8901,9250" coordsize="24,130" path="m8901,9379l8924,9379,8924,9250,8901,9250,8901,9379xe" filled="t" fillcolor="#FFFFFF" stroked="f">
                <v:path arrowok="t"/>
                <v:fill/>
              </v:shape>
            </v:group>
            <v:group style="position:absolute;left:10125;top:9250;width:24;height:130" coordorigin="10125,9250" coordsize="24,130">
              <v:shape style="position:absolute;left:10125;top:9250;width:24;height:130" coordorigin="10125,9250" coordsize="24,130" path="m10125,9379l10148,9379,10148,9250,10125,9250,10125,9379xe" filled="t" fillcolor="#FFFFFF" stroked="f">
                <v:path arrowok="t"/>
                <v:fill/>
              </v:shape>
            </v:group>
            <v:group style="position:absolute;left:10146;top:9250;width:24;height:130" coordorigin="10146,9250" coordsize="24,130">
              <v:shape style="position:absolute;left:10146;top:9250;width:24;height:130" coordorigin="10146,9250" coordsize="24,130" path="m10146,9379l10170,9379,10170,9250,10146,9250,10146,9379xe" filled="t" fillcolor="#FFFFFF" stroked="f">
                <v:path arrowok="t"/>
                <v:fill/>
              </v:shape>
            </v:group>
            <v:group style="position:absolute;left:10168;top:9250;width:24;height:130" coordorigin="10168,9250" coordsize="24,130">
              <v:shape style="position:absolute;left:10168;top:9250;width:24;height:130" coordorigin="10168,9250" coordsize="24,130" path="m10168,9379l10191,9379,10191,9250,10168,9250,10168,9379xe" filled="t" fillcolor="#FFFFFF" stroked="f">
                <v:path arrowok="t"/>
                <v:fill/>
              </v:shape>
            </v:group>
            <v:group style="position:absolute;left:10189;top:9250;width:24;height:130" coordorigin="10189,9250" coordsize="24,130">
              <v:shape style="position:absolute;left:10189;top:9250;width:24;height:130" coordorigin="10189,9250" coordsize="24,130" path="m10189,9379l10213,9379,10213,9250,10189,9250,10189,9379xe" filled="t" fillcolor="#FFFFFF" stroked="f">
                <v:path arrowok="t"/>
                <v:fill/>
              </v:shape>
            </v:group>
            <v:group style="position:absolute;left:10211;top:9250;width:24;height:130" coordorigin="10211,9250" coordsize="24,130">
              <v:shape style="position:absolute;left:10211;top:9250;width:24;height:130" coordorigin="10211,9250" coordsize="24,130" path="m10211,9379l10235,9379,10235,9250,10211,9250,10211,9379xe" filled="t" fillcolor="#FFFFFF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439.679993pt;margin-top:483.660004pt;width:72pt;height:.1pt;mso-position-horizontal-relative:page;mso-position-vertical-relative:page;z-index:-1241" coordorigin="8794,9673" coordsize="1440,2">
            <v:shape style="position:absolute;left:8794;top:9673;width:1440;height:2" coordorigin="8794,9673" coordsize="1440,0" path="m8794,9673l10234,9673e" filled="f" stroked="t" strokeweight="3.34pt" strokecolor="#2BA2AC">
              <v:path arrowok="t"/>
            </v:shape>
          </v:group>
          <w10:wrap type="none"/>
        </w:pict>
      </w:r>
      <w:r>
        <w:rPr/>
        <w:pict>
          <v:group style="position:absolute;margin-left:441.790009pt;margin-top:494.929993pt;width:67.78pt;height:6.62pt;mso-position-horizontal-relative:page;mso-position-vertical-relative:page;z-index:-1240" coordorigin="8836,9899" coordsize="1356,132">
            <v:group style="position:absolute;left:8858;top:9924;width:1310;height:2" coordorigin="8858,9924" coordsize="1310,2">
              <v:shape style="position:absolute;left:8858;top:9924;width:1310;height:2" coordorigin="8858,9924" coordsize="1310,0" path="m8858,9924l10169,9924e" filled="f" stroked="t" strokeweight="2.260pt" strokecolor="#535353">
                <v:path arrowok="t"/>
              </v:shape>
              <v:shape style="position:absolute;left:8842;top:9900;width:26;height:130" type="#_x0000_t75">
                <v:imagedata r:id="rId25" o:title=""/>
              </v:shape>
            </v:group>
            <v:group style="position:absolute;left:8842;top:9900;width:26;height:130" coordorigin="8842,9900" coordsize="26,130">
              <v:shape style="position:absolute;left:8842;top:9900;width:26;height:130" coordorigin="8842,9900" coordsize="26,130" path="m8842,10030l8868,10030,8868,9900,8842,9900,8842,10030xe" filled="f" stroked="t" strokeweight=".140pt" strokecolor="#B1B1B1">
                <v:path arrowok="t"/>
              </v:shape>
              <v:shape style="position:absolute;left:8842;top:9900;width:26;height:130" type="#_x0000_t75">
                <v:imagedata r:id="rId26" o:title=""/>
              </v:shape>
            </v:group>
            <v:group style="position:absolute;left:8842;top:9900;width:26;height:130" coordorigin="8842,9900" coordsize="26,130">
              <v:shape style="position:absolute;left:8842;top:9900;width:26;height:130" coordorigin="8842,9900" coordsize="26,130" path="m8842,10030l8868,10030,8868,9900,8842,9900,8842,10030xe" filled="f" stroked="t" strokeweight=".140pt" strokecolor="#070707">
                <v:path arrowok="t"/>
              </v:shape>
              <v:shape style="position:absolute;left:10152;top:9900;width:26;height:130" type="#_x0000_t75">
                <v:imagedata r:id="rId27" o:title=""/>
              </v:shape>
            </v:group>
            <v:group style="position:absolute;left:10152;top:9900;width:26;height:130" coordorigin="10152,9900" coordsize="26,130">
              <v:shape style="position:absolute;left:10152;top:9900;width:26;height:130" coordorigin="10152,9900" coordsize="26,130" path="m10152,10030l10178,10030,10178,9900,10152,9900,10152,10030xe" filled="f" stroked="t" strokeweight=".140pt" strokecolor="#B1B1B1">
                <v:path arrowok="t"/>
              </v:shape>
              <v:shape style="position:absolute;left:10152;top:9900;width:26;height:130" type="#_x0000_t75">
                <v:imagedata r:id="rId28" o:title=""/>
              </v:shape>
            </v:group>
            <v:group style="position:absolute;left:10152;top:9900;width:26;height:130" coordorigin="10152,9900" coordsize="26,130">
              <v:shape style="position:absolute;left:10152;top:9900;width:26;height:130" coordorigin="10152,9900" coordsize="26,130" path="m10152,10030l10178,10030,10178,9900,10152,9900,10152,10030xe" filled="f" stroked="t" strokeweight=".140pt" strokecolor="#070707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9.48999pt;margin-top:511.25pt;width:4.34pt;height:6.62pt;mso-position-horizontal-relative:page;mso-position-vertical-relative:page;z-index:-1239" coordorigin="8790,10225" coordsize="87,132">
            <v:shape style="position:absolute;left:8791;top:10226;width:84;height:130" type="#_x0000_t75">
              <v:imagedata r:id="rId29" o:title=""/>
            </v:shape>
            <v:group style="position:absolute;left:8791;top:10226;width:84;height:130" coordorigin="8791,10226" coordsize="84,130">
              <v:shape style="position:absolute;left:8791;top:10226;width:84;height:130" coordorigin="8791,10226" coordsize="84,130" path="m8791,10226l8875,10226,8875,10231,8810,10231,8810,10349,8875,10349,8875,10356,8791,10356,8791,10226xe" filled="f" stroked="t" strokeweight=".140pt" strokecolor="#B1B1B1">
                <v:path arrowok="t"/>
              </v:shape>
              <v:shape style="position:absolute;left:8791;top:10226;width:84;height:130" type="#_x0000_t75">
                <v:imagedata r:id="rId30" o:title=""/>
              </v:shape>
            </v:group>
            <v:group style="position:absolute;left:8791;top:10226;width:84;height:130" coordorigin="8791,10226" coordsize="84,130">
              <v:shape style="position:absolute;left:8791;top:10226;width:84;height:130" coordorigin="8791,10226" coordsize="84,130" path="m8791,10226l8875,10226,8875,10231,8810,10231,8810,10349,8875,10349,8875,10356,8791,10356,8791,10226xe" filled="f" stroked="t" strokeweight=".140pt" strokecolor="#008792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1.649994pt;margin-top:527.570007pt;width:4.46pt;height:6.62pt;mso-position-horizontal-relative:page;mso-position-vertical-relative:page;z-index:-1238" coordorigin="8833,10551" coordsize="89,132">
            <v:shape style="position:absolute;left:8834;top:10553;width:86;height:130" type="#_x0000_t75">
              <v:imagedata r:id="rId31" o:title=""/>
            </v:shape>
            <v:group style="position:absolute;left:8834;top:10553;width:86;height:130" coordorigin="8834,10553" coordsize="86,130">
              <v:shape style="position:absolute;left:8834;top:10553;width:86;height:130" coordorigin="8834,10553" coordsize="86,130" path="m8921,10682l8834,10682,8834,10675,8899,10675,8899,10558,8834,10558,8834,10553,8921,10553,8921,10682xe" filled="f" stroked="t" strokeweight=".140pt" strokecolor="#B1B1B1">
                <v:path arrowok="t"/>
              </v:shape>
              <v:shape style="position:absolute;left:8834;top:10553;width:86;height:130" type="#_x0000_t75">
                <v:imagedata r:id="rId32" o:title=""/>
              </v:shape>
            </v:group>
            <v:group style="position:absolute;left:8834;top:10553;width:86;height:130" coordorigin="8834,10553" coordsize="86,130">
              <v:shape style="position:absolute;left:8834;top:10553;width:86;height:130" coordorigin="8834,10553" coordsize="86,130" path="m8921,10682l8834,10682,8834,10675,8899,10675,8899,10558,8834,10558,8834,10553,8921,10553,8921,10682xe" filled="f" stroked="t" strokeweight=".140pt" strokecolor="#008792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14.039978pt;margin-top:429.839996pt;width:72pt;height:6.48pt;mso-position-horizontal-relative:page;mso-position-vertical-relative:page;z-index:-1237" coordorigin="12281,8597" coordsize="1440,130">
            <v:shape style="position:absolute;left:12281;top:8597;width:1440;height:130" coordorigin="12281,8597" coordsize="1440,130" path="m12281,8726l13721,8726,13721,8597,12281,8597,12281,8726e" filled="t" fillcolor="#C5C5C5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613.849976pt;margin-top:445.970001pt;width:6.62pt;height:6.62pt;mso-position-horizontal-relative:page;mso-position-vertical-relative:page;z-index:-1236" coordorigin="12277,8919" coordsize="132,132">
            <v:shape style="position:absolute;left:12278;top:8921;width:130;height:130" type="#_x0000_t75">
              <v:imagedata r:id="rId33" o:title=""/>
            </v:shape>
            <v:group style="position:absolute;left:12278;top:8921;width:130;height:130" coordorigin="12278,8921" coordsize="130,130">
              <v:shape style="position:absolute;left:12278;top:8921;width:130;height:130" coordorigin="12278,8921" coordsize="130,130" path="m12343,8921l12408,8986,12343,9050,12278,8986,12343,8921xe" filled="f" stroked="t" strokeweight=".140pt" strokecolor="#B1B1B1">
                <v:path arrowok="t"/>
              </v:shape>
              <v:shape style="position:absolute;left:12278;top:8921;width:130;height:130" type="#_x0000_t75">
                <v:imagedata r:id="rId34" o:title=""/>
              </v:shape>
            </v:group>
            <v:group style="position:absolute;left:12278;top:8921;width:130;height:130" coordorigin="12278,8921" coordsize="130,130">
              <v:shape style="position:absolute;left:12278;top:8921;width:130;height:130" coordorigin="12278,8921" coordsize="130,130" path="m12343,8921l12408,8986,12343,9050,12278,8986,12343,8921xe" filled="f" stroked="t" strokeweight=".140pt" strokecolor="#79797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13.849976pt;margin-top:462.290009pt;width:6.62pt;height:6.62pt;mso-position-horizontal-relative:page;mso-position-vertical-relative:page;z-index:-1235" coordorigin="12277,9246" coordsize="132,132">
            <v:shape style="position:absolute;left:12278;top:9247;width:130;height:130" type="#_x0000_t75">
              <v:imagedata r:id="rId35" o:title=""/>
            </v:shape>
            <v:group style="position:absolute;left:12278;top:9247;width:130;height:130" coordorigin="12278,9247" coordsize="130,130">
              <v:shape style="position:absolute;left:12278;top:9247;width:130;height:130" coordorigin="12278,9247" coordsize="130,130" path="m12343,9377l12278,9312,12319,9312,12319,9247,12365,9247,12365,9312,12408,9312,12343,9377xe" filled="f" stroked="t" strokeweight=".140pt" strokecolor="#B1B1B1">
                <v:path arrowok="t"/>
              </v:shape>
              <v:shape style="position:absolute;left:12278;top:9247;width:130;height:130" type="#_x0000_t75">
                <v:imagedata r:id="rId36" o:title=""/>
              </v:shape>
            </v:group>
            <v:group style="position:absolute;left:12278;top:9247;width:130;height:130" coordorigin="12278,9247" coordsize="130,130">
              <v:shape style="position:absolute;left:12278;top:9247;width:130;height:130" coordorigin="12278,9247" coordsize="130,130" path="m12343,9377l12278,9312,12319,9312,12319,9247,12365,9247,12365,9312,12408,9312,12343,9377xe" filled="f" stroked="t" strokeweight=".140pt" strokecolor="#5DA3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14.039978pt;margin-top:482.040009pt;width:72pt;height:.1pt;mso-position-horizontal-relative:page;mso-position-vertical-relative:page;z-index:-1234" coordorigin="12281,9641" coordsize="1440,2">
            <v:shape style="position:absolute;left:12281;top:9641;width:1440;height:2" coordorigin="12281,9641" coordsize="1440,0" path="m12281,9641l13721,9641e" filled="f" stroked="t" strokeweight="1.78pt" strokecolor="#3A86D3">
              <v:path arrowok="t"/>
            </v:shape>
          </v:group>
          <w10:wrap type="none"/>
        </w:pict>
      </w:r>
      <w:r>
        <w:rPr/>
        <w:pict>
          <v:group style="position:absolute;margin-left:614.039978pt;margin-top:498.359985pt;width:72pt;height:.1pt;mso-position-horizontal-relative:page;mso-position-vertical-relative:page;z-index:-1233" coordorigin="12281,9967" coordsize="1440,2">
            <v:shape style="position:absolute;left:12281;top:9967;width:1440;height:2" coordorigin="12281,9967" coordsize="1440,0" path="m12281,9967l13721,9967e" filled="f" stroked="t" strokeweight="1.78pt" strokecolor="#2BA2AC">
              <v:path arrowok="t"/>
            </v:shape>
          </v:group>
          <w10:wrap type="none"/>
        </w:pict>
      </w:r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599997" w:type="dxa"/>
      </w:tblPr>
      <w:tblGrid/>
      <w:tr>
        <w:trPr>
          <w:trHeight w:val="492" w:hRule="exact"/>
        </w:trPr>
        <w:tc>
          <w:tcPr>
            <w:tcW w:w="631" w:type="dxa"/>
            <w:tcBorders>
              <w:top w:val="single" w:sz="1.120" w:space="0" w:color="000000"/>
              <w:bottom w:val="single" w:sz="3.84" w:space="0" w:color="808080"/>
              <w:left w:val="single" w:sz="1.120" w:space="0" w:color="000000"/>
              <w:right w:val="single" w:sz="3.84" w:space="0" w:color="808080"/>
            </w:tcBorders>
          </w:tcPr>
          <w:p>
            <w:pPr>
              <w:spacing w:before="18" w:after="0" w:line="240" w:lineRule="auto"/>
              <w:ind w:left="20" w:right="-20"/>
              <w:jc w:val="left"/>
              <w:rPr>
                <w:rFonts w:ascii="Segoe UI" w:hAnsi="Segoe UI" w:cs="Segoe UI" w:eastAsia="Segoe UI"/>
                <w:sz w:val="18"/>
                <w:szCs w:val="18"/>
              </w:rPr>
            </w:pPr>
            <w:rPr/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ID</w:t>
            </w:r>
          </w:p>
        </w:tc>
        <w:tc>
          <w:tcPr>
            <w:tcW w:w="629" w:type="dxa"/>
            <w:tcBorders>
              <w:top w:val="single" w:sz="1.120" w:space="0" w:color="000000"/>
              <w:bottom w:val="single" w:sz="3.84" w:space="0" w:color="808080"/>
              <w:left w:val="single" w:sz="3.84" w:space="0" w:color="808080"/>
              <w:right w:val="single" w:sz="3.84" w:space="0" w:color="808080"/>
            </w:tcBorders>
          </w:tcPr>
          <w:p>
            <w:pPr>
              <w:spacing w:before="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/>
              <w:pict>
                <v:shape style="width:12.12pt;height:12.12pt;mso-position-horizontal-relative:char;mso-position-vertical-relative:line" type="#_x0000_t75">
                  <v:imagedata r:id="rId37" o:title=""/>
                </v:shape>
              </w:pic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1.120" w:space="0" w:color="000000"/>
              <w:bottom w:val="single" w:sz="3.84" w:space="0" w:color="808080"/>
              <w:left w:val="single" w:sz="3.84" w:space="0" w:color="808080"/>
              <w:right w:val="single" w:sz="3.84" w:space="0" w:color="808080"/>
            </w:tcBorders>
          </w:tcPr>
          <w:p>
            <w:pPr>
              <w:spacing w:before="18" w:after="0" w:line="240" w:lineRule="auto"/>
              <w:ind w:left="14" w:right="-20"/>
              <w:jc w:val="left"/>
              <w:rPr>
                <w:rFonts w:ascii="Segoe UI" w:hAnsi="Segoe UI" w:cs="Segoe UI" w:eastAsia="Segoe UI"/>
                <w:sz w:val="18"/>
                <w:szCs w:val="18"/>
              </w:rPr>
            </w:pPr>
            <w:rPr/>
            <w:r>
              <w:rPr>
                <w:rFonts w:ascii="Segoe UI" w:hAnsi="Segoe UI" w:cs="Segoe UI" w:eastAsia="Segoe UI"/>
                <w:sz w:val="18"/>
                <w:szCs w:val="18"/>
                <w:spacing w:val="-1"/>
                <w:w w:val="100"/>
              </w:rPr>
              <w:t>T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ask</w:t>
            </w:r>
            <w:r>
              <w:rPr>
                <w:rFonts w:ascii="Segoe UI" w:hAnsi="Segoe UI" w:cs="Segoe UI" w:eastAsia="Segoe UI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18"/>
                <w:szCs w:val="18"/>
                <w:spacing w:val="-1"/>
                <w:w w:val="100"/>
              </w:rPr>
              <w:t>M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ode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778" w:type="dxa"/>
            <w:gridSpan w:val="2"/>
            <w:tcBorders>
              <w:top w:val="single" w:sz="1.120" w:space="0" w:color="000000"/>
              <w:bottom w:val="single" w:sz="3.84" w:space="0" w:color="808080"/>
              <w:left w:val="single" w:sz="3.84" w:space="0" w:color="808080"/>
              <w:right w:val="single" w:sz="3.84" w:space="0" w:color="808080"/>
            </w:tcBorders>
          </w:tcPr>
          <w:p>
            <w:pPr>
              <w:spacing w:before="18" w:after="0" w:line="240" w:lineRule="auto"/>
              <w:ind w:left="14" w:right="-20"/>
              <w:jc w:val="left"/>
              <w:rPr>
                <w:rFonts w:ascii="Segoe UI" w:hAnsi="Segoe UI" w:cs="Segoe UI" w:eastAsia="Segoe UI"/>
                <w:sz w:val="18"/>
                <w:szCs w:val="18"/>
              </w:rPr>
            </w:pPr>
            <w:rPr/>
            <w:r>
              <w:rPr>
                <w:rFonts w:ascii="Segoe UI" w:hAnsi="Segoe UI" w:cs="Segoe UI" w:eastAsia="Segoe UI"/>
                <w:sz w:val="18"/>
                <w:szCs w:val="18"/>
                <w:spacing w:val="-1"/>
                <w:w w:val="100"/>
              </w:rPr>
              <w:t>T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ask</w:t>
            </w:r>
            <w:r>
              <w:rPr>
                <w:rFonts w:ascii="Segoe UI" w:hAnsi="Segoe UI" w:cs="Segoe UI" w:eastAsia="Segoe UI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Segoe UI" w:hAnsi="Segoe UI" w:cs="Segoe UI" w:eastAsia="Segoe UI"/>
                <w:sz w:val="18"/>
                <w:szCs w:val="18"/>
                <w:spacing w:val="-1"/>
                <w:w w:val="100"/>
              </w:rPr>
              <w:t>a</w:t>
            </w:r>
            <w:r>
              <w:rPr>
                <w:rFonts w:ascii="Segoe UI" w:hAnsi="Segoe UI" w:cs="Segoe UI" w:eastAsia="Segoe UI"/>
                <w:sz w:val="18"/>
                <w:szCs w:val="18"/>
                <w:spacing w:val="1"/>
                <w:w w:val="100"/>
              </w:rPr>
              <w:t>m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18" w:type="dxa"/>
            <w:tcBorders>
              <w:top w:val="single" w:sz="1.120" w:space="0" w:color="000000"/>
              <w:bottom w:val="single" w:sz="3.84" w:space="0" w:color="808080"/>
              <w:left w:val="single" w:sz="3.84" w:space="0" w:color="808080"/>
              <w:right w:val="single" w:sz="3.84" w:space="0" w:color="808080"/>
            </w:tcBorders>
          </w:tcPr>
          <w:p>
            <w:pPr>
              <w:spacing w:before="18" w:after="0" w:line="240" w:lineRule="auto"/>
              <w:ind w:left="14" w:right="-20"/>
              <w:jc w:val="left"/>
              <w:rPr>
                <w:rFonts w:ascii="Segoe UI" w:hAnsi="Segoe UI" w:cs="Segoe UI" w:eastAsia="Segoe UI"/>
                <w:sz w:val="18"/>
                <w:szCs w:val="18"/>
              </w:rPr>
            </w:pPr>
            <w:rPr/>
            <w:r>
              <w:rPr>
                <w:rFonts w:ascii="Segoe UI" w:hAnsi="Segoe UI" w:cs="Segoe UI" w:eastAsia="Segoe UI"/>
                <w:sz w:val="18"/>
                <w:szCs w:val="18"/>
                <w:spacing w:val="1"/>
                <w:w w:val="100"/>
              </w:rPr>
              <w:t>D</w:t>
            </w:r>
            <w:r>
              <w:rPr>
                <w:rFonts w:ascii="Segoe UI" w:hAnsi="Segoe UI" w:cs="Segoe UI" w:eastAsia="Segoe U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Segoe UI" w:hAnsi="Segoe UI" w:cs="Segoe UI" w:eastAsia="Segoe UI"/>
                <w:sz w:val="18"/>
                <w:szCs w:val="18"/>
                <w:spacing w:val="-1"/>
                <w:w w:val="100"/>
              </w:rPr>
              <w:t>a</w:t>
            </w:r>
            <w:r>
              <w:rPr>
                <w:rFonts w:ascii="Segoe UI" w:hAnsi="Segoe UI" w:cs="Segoe UI" w:eastAsia="Segoe UI"/>
                <w:sz w:val="18"/>
                <w:szCs w:val="18"/>
                <w:spacing w:val="-1"/>
                <w:w w:val="100"/>
              </w:rPr>
              <w:t>t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ion</w:t>
            </w:r>
          </w:p>
        </w:tc>
        <w:tc>
          <w:tcPr>
            <w:tcW w:w="1514" w:type="dxa"/>
            <w:tcBorders>
              <w:top w:val="single" w:sz="1.120" w:space="0" w:color="000000"/>
              <w:bottom w:val="single" w:sz="3.84" w:space="0" w:color="808080"/>
              <w:left w:val="single" w:sz="3.84" w:space="0" w:color="808080"/>
              <w:right w:val="single" w:sz="3.84" w:space="0" w:color="808080"/>
            </w:tcBorders>
          </w:tcPr>
          <w:p>
            <w:pPr>
              <w:spacing w:before="18" w:after="0" w:line="240" w:lineRule="auto"/>
              <w:ind w:left="14" w:right="-20"/>
              <w:jc w:val="left"/>
              <w:rPr>
                <w:rFonts w:ascii="Segoe UI" w:hAnsi="Segoe UI" w:cs="Segoe UI" w:eastAsia="Segoe UI"/>
                <w:sz w:val="18"/>
                <w:szCs w:val="18"/>
              </w:rPr>
            </w:pPr>
            <w:rPr/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Segoe UI" w:hAnsi="Segoe UI" w:cs="Segoe UI" w:eastAsia="Segoe UI"/>
                <w:sz w:val="18"/>
                <w:szCs w:val="18"/>
                <w:spacing w:val="-1"/>
                <w:w w:val="100"/>
              </w:rPr>
              <w:t>t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Segoe UI" w:hAnsi="Segoe UI" w:cs="Segoe UI" w:eastAsia="Segoe UI"/>
                <w:sz w:val="18"/>
                <w:szCs w:val="18"/>
                <w:spacing w:val="-1"/>
                <w:w w:val="100"/>
              </w:rPr>
              <w:t>r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613" w:type="dxa"/>
            <w:tcBorders>
              <w:top w:val="single" w:sz="1.120" w:space="0" w:color="000000"/>
              <w:bottom w:val="single" w:sz="3.84" w:space="0" w:color="808080"/>
              <w:left w:val="single" w:sz="3.84" w:space="0" w:color="808080"/>
              <w:right w:val="single" w:sz="3.84" w:space="0" w:color="808080"/>
            </w:tcBorders>
          </w:tcPr>
          <w:p>
            <w:pPr>
              <w:spacing w:before="18" w:after="0" w:line="240" w:lineRule="auto"/>
              <w:ind w:left="14" w:right="-20"/>
              <w:jc w:val="left"/>
              <w:rPr>
                <w:rFonts w:ascii="Segoe UI" w:hAnsi="Segoe UI" w:cs="Segoe UI" w:eastAsia="Segoe UI"/>
                <w:sz w:val="18"/>
                <w:szCs w:val="18"/>
              </w:rPr>
            </w:pPr>
            <w:rPr/>
            <w:r>
              <w:rPr>
                <w:rFonts w:ascii="Segoe UI" w:hAnsi="Segoe UI" w:cs="Segoe UI" w:eastAsia="Segoe UI"/>
                <w:sz w:val="18"/>
                <w:szCs w:val="18"/>
                <w:spacing w:val="1"/>
                <w:w w:val="100"/>
              </w:rPr>
              <w:t>F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Segoe UI" w:hAnsi="Segoe UI" w:cs="Segoe UI" w:eastAsia="Segoe U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ish</w:t>
            </w:r>
          </w:p>
        </w:tc>
        <w:tc>
          <w:tcPr>
            <w:tcW w:w="2006" w:type="dxa"/>
            <w:tcBorders>
              <w:top w:val="single" w:sz="1.120" w:space="0" w:color="000000"/>
              <w:bottom w:val="single" w:sz="3.84" w:space="0" w:color="808080"/>
              <w:left w:val="single" w:sz="3.84" w:space="0" w:color="808080"/>
              <w:right w:val="single" w:sz="3.84" w:space="0" w:color="808080"/>
            </w:tcBorders>
          </w:tcPr>
          <w:p>
            <w:pPr>
              <w:spacing w:before="18" w:after="0" w:line="240" w:lineRule="auto"/>
              <w:ind w:left="14" w:right="-20"/>
              <w:jc w:val="left"/>
              <w:rPr>
                <w:rFonts w:ascii="Segoe UI" w:hAnsi="Segoe UI" w:cs="Segoe UI" w:eastAsia="Segoe UI"/>
                <w:sz w:val="18"/>
                <w:szCs w:val="18"/>
              </w:rPr>
            </w:pPr>
            <w:rPr/>
            <w:r>
              <w:rPr>
                <w:rFonts w:ascii="Segoe UI" w:hAnsi="Segoe UI" w:cs="Segoe UI" w:eastAsia="Segoe UI"/>
                <w:sz w:val="18"/>
                <w:szCs w:val="18"/>
                <w:spacing w:val="-1"/>
                <w:w w:val="100"/>
              </w:rPr>
              <w:t>T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ask</w:t>
            </w:r>
            <w:r>
              <w:rPr>
                <w:rFonts w:ascii="Segoe UI" w:hAnsi="Segoe UI" w:cs="Segoe UI" w:eastAsia="Segoe UI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w</w:t>
            </w:r>
            <w:r>
              <w:rPr>
                <w:rFonts w:ascii="Segoe UI" w:hAnsi="Segoe UI" w:cs="Segoe UI" w:eastAsia="Segoe UI"/>
                <w:sz w:val="18"/>
                <w:szCs w:val="18"/>
                <w:spacing w:val="-2"/>
                <w:w w:val="100"/>
              </w:rPr>
              <w:t>n</w:t>
            </w:r>
            <w:r>
              <w:rPr>
                <w:rFonts w:ascii="Segoe UI" w:hAnsi="Segoe UI" w:cs="Segoe UI" w:eastAsia="Segoe UI"/>
                <w:sz w:val="18"/>
                <w:szCs w:val="18"/>
                <w:spacing w:val="-1"/>
                <w:w w:val="100"/>
              </w:rPr>
              <w:t>e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712" w:type="dxa"/>
            <w:tcBorders>
              <w:top w:val="single" w:sz="1.120" w:space="0" w:color="000000"/>
              <w:bottom w:val="single" w:sz="3.84" w:space="0" w:color="808080"/>
              <w:left w:val="single" w:sz="3.84" w:space="0" w:color="808080"/>
              <w:right w:val="single" w:sz="3.84" w:space="0" w:color="808080"/>
            </w:tcBorders>
          </w:tcPr>
          <w:p>
            <w:pPr>
              <w:spacing w:before="18" w:after="0" w:line="240" w:lineRule="auto"/>
              <w:ind w:left="14" w:right="-20"/>
              <w:jc w:val="left"/>
              <w:rPr>
                <w:rFonts w:ascii="Segoe UI" w:hAnsi="Segoe UI" w:cs="Segoe UI" w:eastAsia="Segoe UI"/>
                <w:sz w:val="18"/>
                <w:szCs w:val="18"/>
              </w:rPr>
            </w:pPr>
            <w:rPr/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Pr</w:t>
            </w:r>
            <w:r>
              <w:rPr>
                <w:rFonts w:ascii="Segoe UI" w:hAnsi="Segoe UI" w:cs="Segoe UI" w:eastAsia="Segoe UI"/>
                <w:sz w:val="18"/>
                <w:szCs w:val="18"/>
                <w:spacing w:val="-1"/>
                <w:w w:val="100"/>
              </w:rPr>
              <w:t>e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Segoe UI" w:hAnsi="Segoe UI" w:cs="Segoe UI" w:eastAsia="Segoe UI"/>
                <w:sz w:val="18"/>
                <w:szCs w:val="18"/>
                <w:spacing w:val="-1"/>
                <w:w w:val="100"/>
              </w:rPr>
              <w:t>e</w:t>
            </w:r>
            <w:r>
              <w:rPr>
                <w:rFonts w:ascii="Segoe UI" w:hAnsi="Segoe UI" w:cs="Segoe UI" w:eastAsia="Segoe UI"/>
                <w:sz w:val="18"/>
                <w:szCs w:val="18"/>
                <w:spacing w:val="1"/>
                <w:w w:val="100"/>
              </w:rPr>
              <w:t>c</w:t>
            </w:r>
            <w:r>
              <w:rPr>
                <w:rFonts w:ascii="Segoe UI" w:hAnsi="Segoe UI" w:cs="Segoe UI" w:eastAsia="Segoe UI"/>
                <w:sz w:val="18"/>
                <w:szCs w:val="18"/>
                <w:spacing w:val="-1"/>
                <w:w w:val="100"/>
              </w:rPr>
              <w:t>e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Segoe UI" w:hAnsi="Segoe UI" w:cs="Segoe UI" w:eastAsia="Segoe UI"/>
                <w:sz w:val="18"/>
                <w:szCs w:val="18"/>
                <w:spacing w:val="1"/>
                <w:w w:val="100"/>
              </w:rPr>
              <w:t>s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ors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51" w:type="dxa"/>
            <w:vMerge w:val="restart"/>
            <w:tcBorders>
              <w:top w:val="single" w:sz="1.120" w:space="0" w:color="000000"/>
              <w:left w:val="single" w:sz="3.84" w:space="0" w:color="808080"/>
              <w:right w:val="single" w:sz="1.12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631" w:type="dxa"/>
            <w:tcBorders>
              <w:top w:val="single" w:sz="3.84" w:space="0" w:color="808080"/>
              <w:bottom w:val="single" w:sz="3.84" w:space="0" w:color="808080"/>
              <w:left w:val="single" w:sz="1.120" w:space="0" w:color="000000"/>
              <w:right w:val="single" w:sz="3.84" w:space="0" w:color="808080"/>
            </w:tcBorders>
          </w:tcPr>
          <w:p>
            <w:pPr>
              <w:spacing w:before="5" w:after="0" w:line="240" w:lineRule="auto"/>
              <w:ind w:left="234" w:right="207"/>
              <w:jc w:val="center"/>
              <w:rPr>
                <w:rFonts w:ascii="Segoe UI" w:hAnsi="Segoe UI" w:cs="Segoe UI" w:eastAsia="Segoe UI"/>
                <w:sz w:val="18"/>
                <w:szCs w:val="18"/>
              </w:rPr>
            </w:pPr>
            <w:rPr/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1</w:t>
            </w:r>
          </w:p>
        </w:tc>
        <w:tc>
          <w:tcPr>
            <w:tcW w:w="629" w:type="dxa"/>
            <w:tcBorders>
              <w:top w:val="single" w:sz="3.84" w:space="0" w:color="808080"/>
              <w:bottom w:val="single" w:sz="1.92" w:space="0" w:color="D3D3D3"/>
              <w:left w:val="single" w:sz="3.84" w:space="0" w:color="808080"/>
              <w:right w:val="single" w:sz="1.92" w:space="0" w:color="D3D3D3"/>
            </w:tcBorders>
          </w:tcPr>
          <w:p>
            <w:pPr/>
            <w:rPr/>
          </w:p>
        </w:tc>
        <w:tc>
          <w:tcPr>
            <w:tcW w:w="924" w:type="dxa"/>
            <w:tcBorders>
              <w:top w:val="single" w:sz="3.84" w:space="0" w:color="808080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12" w:after="0" w:line="240" w:lineRule="auto"/>
              <w:ind w:left="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/>
              <w:pict>
                <v:shape style="width:12.096047pt;height:12.12pt;mso-position-horizontal-relative:char;mso-position-vertical-relative:line" type="#_x0000_t75">
                  <v:imagedata r:id="rId38" o:title=""/>
                </v:shape>
              </w:pic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3778" w:type="dxa"/>
            <w:gridSpan w:val="2"/>
            <w:tcBorders>
              <w:top w:val="single" w:sz="3.84" w:space="0" w:color="808080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7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esign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W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rk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(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State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ra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)</w:t>
            </w:r>
          </w:p>
        </w:tc>
        <w:tc>
          <w:tcPr>
            <w:tcW w:w="1318" w:type="dxa"/>
            <w:tcBorders>
              <w:top w:val="single" w:sz="3.84" w:space="0" w:color="808080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7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days</w:t>
            </w:r>
          </w:p>
        </w:tc>
        <w:tc>
          <w:tcPr>
            <w:tcW w:w="1514" w:type="dxa"/>
            <w:tcBorders>
              <w:top w:val="single" w:sz="3.84" w:space="0" w:color="808080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7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Thu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7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1613" w:type="dxa"/>
            <w:tcBorders>
              <w:top w:val="single" w:sz="3.84" w:space="0" w:color="808080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7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W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2006" w:type="dxa"/>
            <w:tcBorders>
              <w:top w:val="single" w:sz="3.84" w:space="0" w:color="808080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7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at</w:t>
            </w:r>
          </w:p>
        </w:tc>
        <w:tc>
          <w:tcPr>
            <w:tcW w:w="1712" w:type="dxa"/>
            <w:tcBorders>
              <w:top w:val="single" w:sz="3.84" w:space="0" w:color="808080"/>
              <w:bottom w:val="single" w:sz="1.92" w:space="0" w:color="D3D3D3"/>
              <w:left w:val="single" w:sz="1.92" w:space="0" w:color="D3D3D3"/>
              <w:right w:val="single" w:sz="3.84" w:space="0" w:color="808080"/>
            </w:tcBorders>
          </w:tcPr>
          <w:p>
            <w:pPr/>
            <w:rPr/>
          </w:p>
        </w:tc>
        <w:tc>
          <w:tcPr>
            <w:tcW w:w="151" w:type="dxa"/>
            <w:vMerge/>
            <w:tcBorders>
              <w:left w:val="single" w:sz="3.84" w:space="0" w:color="808080"/>
              <w:right w:val="single" w:sz="1.12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631" w:type="dxa"/>
            <w:tcBorders>
              <w:top w:val="single" w:sz="3.84" w:space="0" w:color="808080"/>
              <w:bottom w:val="single" w:sz="3.84" w:space="0" w:color="808080"/>
              <w:left w:val="single" w:sz="1.120" w:space="0" w:color="000000"/>
              <w:right w:val="single" w:sz="3.84" w:space="0" w:color="808080"/>
            </w:tcBorders>
          </w:tcPr>
          <w:p>
            <w:pPr>
              <w:spacing w:before="5" w:after="0" w:line="240" w:lineRule="auto"/>
              <w:ind w:left="234" w:right="207"/>
              <w:jc w:val="center"/>
              <w:rPr>
                <w:rFonts w:ascii="Segoe UI" w:hAnsi="Segoe UI" w:cs="Segoe UI" w:eastAsia="Segoe UI"/>
                <w:sz w:val="18"/>
                <w:szCs w:val="18"/>
              </w:rPr>
            </w:pPr>
            <w:rPr/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2</w:t>
            </w:r>
          </w:p>
        </w:tc>
        <w:tc>
          <w:tcPr>
            <w:tcW w:w="629" w:type="dxa"/>
            <w:tcBorders>
              <w:top w:val="single" w:sz="1.92" w:space="0" w:color="D3D3D3"/>
              <w:bottom w:val="single" w:sz="1.92" w:space="0" w:color="D3D3D3"/>
              <w:left w:val="single" w:sz="3.84" w:space="0" w:color="808080"/>
              <w:right w:val="single" w:sz="1.92" w:space="0" w:color="D3D3D3"/>
            </w:tcBorders>
          </w:tcPr>
          <w:p>
            <w:pPr/>
            <w:rPr/>
          </w:p>
        </w:tc>
        <w:tc>
          <w:tcPr>
            <w:tcW w:w="924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14" w:after="0" w:line="240" w:lineRule="auto"/>
              <w:ind w:left="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/>
              <w:pict>
                <v:shape style="width:12.12pt;height:12.12pt;mso-position-horizontal-relative:char;mso-position-vertical-relative:line" type="#_x0000_t75">
                  <v:imagedata r:id="rId39" o:title=""/>
                </v:shape>
              </w:pic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3778" w:type="dxa"/>
            <w:gridSpan w:val="2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seu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</w:p>
        </w:tc>
        <w:tc>
          <w:tcPr>
            <w:tcW w:w="1318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days</w:t>
            </w:r>
          </w:p>
        </w:tc>
        <w:tc>
          <w:tcPr>
            <w:tcW w:w="1514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Thu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7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1613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W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2006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cent</w:t>
            </w:r>
          </w:p>
        </w:tc>
        <w:tc>
          <w:tcPr>
            <w:tcW w:w="1712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3.84" w:space="0" w:color="808080"/>
            </w:tcBorders>
          </w:tcPr>
          <w:p>
            <w:pPr/>
            <w:rPr/>
          </w:p>
        </w:tc>
        <w:tc>
          <w:tcPr>
            <w:tcW w:w="151" w:type="dxa"/>
            <w:vMerge/>
            <w:tcBorders>
              <w:left w:val="single" w:sz="3.84" w:space="0" w:color="808080"/>
              <w:right w:val="single" w:sz="1.12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631" w:type="dxa"/>
            <w:tcBorders>
              <w:top w:val="single" w:sz="3.84" w:space="0" w:color="808080"/>
              <w:bottom w:val="single" w:sz="3.84" w:space="0" w:color="808080"/>
              <w:left w:val="single" w:sz="1.120" w:space="0" w:color="000000"/>
              <w:right w:val="single" w:sz="3.84" w:space="0" w:color="808080"/>
            </w:tcBorders>
          </w:tcPr>
          <w:p>
            <w:pPr>
              <w:spacing w:before="5" w:after="0" w:line="240" w:lineRule="auto"/>
              <w:ind w:left="234" w:right="207"/>
              <w:jc w:val="center"/>
              <w:rPr>
                <w:rFonts w:ascii="Segoe UI" w:hAnsi="Segoe UI" w:cs="Segoe UI" w:eastAsia="Segoe UI"/>
                <w:sz w:val="18"/>
                <w:szCs w:val="18"/>
              </w:rPr>
            </w:pPr>
            <w:rPr/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3</w:t>
            </w:r>
          </w:p>
        </w:tc>
        <w:tc>
          <w:tcPr>
            <w:tcW w:w="629" w:type="dxa"/>
            <w:tcBorders>
              <w:top w:val="single" w:sz="1.92" w:space="0" w:color="D3D3D3"/>
              <w:bottom w:val="single" w:sz="1.92" w:space="0" w:color="D3D3D3"/>
              <w:left w:val="single" w:sz="3.84" w:space="0" w:color="808080"/>
              <w:right w:val="single" w:sz="1.92" w:space="0" w:color="D3D3D3"/>
            </w:tcBorders>
          </w:tcPr>
          <w:p>
            <w:pPr/>
            <w:rPr/>
          </w:p>
        </w:tc>
        <w:tc>
          <w:tcPr>
            <w:tcW w:w="924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14" w:after="0" w:line="240" w:lineRule="auto"/>
              <w:ind w:left="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/>
              <w:pict>
                <v:shape style="width:12.12pt;height:12.12pt;mso-position-horizontal-relative:char;mso-position-vertical-relative:line" type="#_x0000_t75">
                  <v:imagedata r:id="rId40" o:title=""/>
                </v:shape>
              </w:pic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3778" w:type="dxa"/>
            <w:gridSpan w:val="2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att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Cha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</w:t>
            </w:r>
          </w:p>
        </w:tc>
        <w:tc>
          <w:tcPr>
            <w:tcW w:w="1318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days</w:t>
            </w:r>
          </w:p>
        </w:tc>
        <w:tc>
          <w:tcPr>
            <w:tcW w:w="1514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Thu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7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1613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W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2006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in</w:t>
            </w:r>
          </w:p>
        </w:tc>
        <w:tc>
          <w:tcPr>
            <w:tcW w:w="1712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3.84" w:space="0" w:color="808080"/>
            </w:tcBorders>
          </w:tcPr>
          <w:p>
            <w:pPr/>
            <w:rPr/>
          </w:p>
        </w:tc>
        <w:tc>
          <w:tcPr>
            <w:tcW w:w="151" w:type="dxa"/>
            <w:vMerge/>
            <w:tcBorders>
              <w:left w:val="single" w:sz="3.84" w:space="0" w:color="808080"/>
              <w:right w:val="single" w:sz="1.12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631" w:type="dxa"/>
            <w:tcBorders>
              <w:top w:val="single" w:sz="3.84" w:space="0" w:color="808080"/>
              <w:bottom w:val="single" w:sz="3.84" w:space="0" w:color="808080"/>
              <w:left w:val="single" w:sz="1.120" w:space="0" w:color="000000"/>
              <w:right w:val="single" w:sz="3.84" w:space="0" w:color="808080"/>
            </w:tcBorders>
          </w:tcPr>
          <w:p>
            <w:pPr>
              <w:spacing w:before="5" w:after="0" w:line="240" w:lineRule="auto"/>
              <w:ind w:left="234" w:right="207"/>
              <w:jc w:val="center"/>
              <w:rPr>
                <w:rFonts w:ascii="Segoe UI" w:hAnsi="Segoe UI" w:cs="Segoe UI" w:eastAsia="Segoe UI"/>
                <w:sz w:val="18"/>
                <w:szCs w:val="18"/>
              </w:rPr>
            </w:pPr>
            <w:rPr/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4</w:t>
            </w:r>
          </w:p>
        </w:tc>
        <w:tc>
          <w:tcPr>
            <w:tcW w:w="629" w:type="dxa"/>
            <w:tcBorders>
              <w:top w:val="single" w:sz="1.92" w:space="0" w:color="D3D3D3"/>
              <w:bottom w:val="single" w:sz="1.92" w:space="0" w:color="D3D3D3"/>
              <w:left w:val="single" w:sz="3.84" w:space="0" w:color="808080"/>
              <w:right w:val="single" w:sz="1.92" w:space="0" w:color="D3D3D3"/>
            </w:tcBorders>
          </w:tcPr>
          <w:p>
            <w:pPr/>
            <w:rPr/>
          </w:p>
        </w:tc>
        <w:tc>
          <w:tcPr>
            <w:tcW w:w="924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14" w:after="0" w:line="240" w:lineRule="auto"/>
              <w:ind w:left="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/>
              <w:pict>
                <v:shape style="width:12.12pt;height:12.12pt;mso-position-horizontal-relative:char;mso-position-vertical-relative:line" type="#_x0000_t75">
                  <v:imagedata r:id="rId41" o:title=""/>
                </v:shape>
              </w:pic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3778" w:type="dxa"/>
            <w:gridSpan w:val="2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Ope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fi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</w:p>
        </w:tc>
        <w:tc>
          <w:tcPr>
            <w:tcW w:w="1318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days</w:t>
            </w:r>
          </w:p>
        </w:tc>
        <w:tc>
          <w:tcPr>
            <w:tcW w:w="1514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W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1613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2006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at</w:t>
            </w:r>
          </w:p>
        </w:tc>
        <w:tc>
          <w:tcPr>
            <w:tcW w:w="1712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3.84" w:space="0" w:color="808080"/>
            </w:tcBorders>
          </w:tcPr>
          <w:p>
            <w:pPr/>
            <w:rPr/>
          </w:p>
        </w:tc>
        <w:tc>
          <w:tcPr>
            <w:tcW w:w="151" w:type="dxa"/>
            <w:vMerge/>
            <w:tcBorders>
              <w:left w:val="single" w:sz="3.84" w:space="0" w:color="808080"/>
              <w:right w:val="single" w:sz="1.12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631" w:type="dxa"/>
            <w:tcBorders>
              <w:top w:val="single" w:sz="3.84" w:space="0" w:color="808080"/>
              <w:bottom w:val="single" w:sz="3.84" w:space="0" w:color="808080"/>
              <w:left w:val="single" w:sz="1.120" w:space="0" w:color="000000"/>
              <w:right w:val="single" w:sz="3.84" w:space="0" w:color="808080"/>
            </w:tcBorders>
          </w:tcPr>
          <w:p>
            <w:pPr>
              <w:spacing w:before="5" w:after="0" w:line="240" w:lineRule="auto"/>
              <w:ind w:left="234" w:right="207"/>
              <w:jc w:val="center"/>
              <w:rPr>
                <w:rFonts w:ascii="Segoe UI" w:hAnsi="Segoe UI" w:cs="Segoe UI" w:eastAsia="Segoe UI"/>
                <w:sz w:val="18"/>
                <w:szCs w:val="18"/>
              </w:rPr>
            </w:pPr>
            <w:rPr/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5</w:t>
            </w:r>
          </w:p>
        </w:tc>
        <w:tc>
          <w:tcPr>
            <w:tcW w:w="629" w:type="dxa"/>
            <w:tcBorders>
              <w:top w:val="single" w:sz="1.92" w:space="0" w:color="D3D3D3"/>
              <w:bottom w:val="single" w:sz="1.92" w:space="0" w:color="D3D3D3"/>
              <w:left w:val="single" w:sz="3.84" w:space="0" w:color="808080"/>
              <w:right w:val="single" w:sz="1.92" w:space="0" w:color="D3D3D3"/>
            </w:tcBorders>
          </w:tcPr>
          <w:p>
            <w:pPr/>
            <w:rPr/>
          </w:p>
        </w:tc>
        <w:tc>
          <w:tcPr>
            <w:tcW w:w="924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14" w:after="0" w:line="240" w:lineRule="auto"/>
              <w:ind w:left="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/>
              <w:pict>
                <v:shape style="width:12.12pt;height:12.12pt;mso-position-horizontal-relative:char;mso-position-vertical-relative:line" type="#_x0000_t75">
                  <v:imagedata r:id="rId42" o:title=""/>
                </v:shape>
              </w:pic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3778" w:type="dxa"/>
            <w:gridSpan w:val="2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ack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z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ack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z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</w:p>
        </w:tc>
        <w:tc>
          <w:tcPr>
            <w:tcW w:w="1318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days</w:t>
            </w:r>
          </w:p>
        </w:tc>
        <w:tc>
          <w:tcPr>
            <w:tcW w:w="1514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W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1613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2006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Ger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an</w:t>
            </w:r>
          </w:p>
        </w:tc>
        <w:tc>
          <w:tcPr>
            <w:tcW w:w="1712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3.84" w:space="0" w:color="808080"/>
            </w:tcBorders>
          </w:tcPr>
          <w:p>
            <w:pPr/>
            <w:rPr/>
          </w:p>
        </w:tc>
        <w:tc>
          <w:tcPr>
            <w:tcW w:w="151" w:type="dxa"/>
            <w:vMerge/>
            <w:tcBorders>
              <w:left w:val="single" w:sz="3.84" w:space="0" w:color="808080"/>
              <w:right w:val="single" w:sz="1.12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631" w:type="dxa"/>
            <w:tcBorders>
              <w:top w:val="single" w:sz="3.84" w:space="0" w:color="808080"/>
              <w:bottom w:val="single" w:sz="3.84" w:space="0" w:color="808080"/>
              <w:left w:val="single" w:sz="1.120" w:space="0" w:color="000000"/>
              <w:right w:val="single" w:sz="3.84" w:space="0" w:color="808080"/>
            </w:tcBorders>
          </w:tcPr>
          <w:p>
            <w:pPr>
              <w:spacing w:before="5" w:after="0" w:line="240" w:lineRule="auto"/>
              <w:ind w:left="234" w:right="207"/>
              <w:jc w:val="center"/>
              <w:rPr>
                <w:rFonts w:ascii="Segoe UI" w:hAnsi="Segoe UI" w:cs="Segoe UI" w:eastAsia="Segoe UI"/>
                <w:sz w:val="18"/>
                <w:szCs w:val="18"/>
              </w:rPr>
            </w:pPr>
            <w:rPr/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6</w:t>
            </w:r>
          </w:p>
        </w:tc>
        <w:tc>
          <w:tcPr>
            <w:tcW w:w="629" w:type="dxa"/>
            <w:tcBorders>
              <w:top w:val="single" w:sz="1.92" w:space="0" w:color="D3D3D3"/>
              <w:bottom w:val="single" w:sz="1.92" w:space="0" w:color="D3D3D3"/>
              <w:left w:val="single" w:sz="3.84" w:space="0" w:color="808080"/>
              <w:right w:val="single" w:sz="1.92" w:space="0" w:color="D3D3D3"/>
            </w:tcBorders>
          </w:tcPr>
          <w:p>
            <w:pPr/>
            <w:rPr/>
          </w:p>
        </w:tc>
        <w:tc>
          <w:tcPr>
            <w:tcW w:w="924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14" w:after="0" w:line="240" w:lineRule="auto"/>
              <w:ind w:left="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/>
              <w:pict>
                <v:shape style="width:12.12pt;height:12.12pt;mso-position-horizontal-relative:char;mso-position-vertical-relative:line" type="#_x0000_t75">
                  <v:imagedata r:id="rId43" o:title=""/>
                </v:shape>
              </w:pic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3778" w:type="dxa"/>
            <w:gridSpan w:val="2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Err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rC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k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g</w:t>
            </w:r>
          </w:p>
        </w:tc>
        <w:tc>
          <w:tcPr>
            <w:tcW w:w="1318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days</w:t>
            </w:r>
          </w:p>
        </w:tc>
        <w:tc>
          <w:tcPr>
            <w:tcW w:w="1514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1613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Tue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9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2006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Ger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an</w:t>
            </w:r>
          </w:p>
        </w:tc>
        <w:tc>
          <w:tcPr>
            <w:tcW w:w="1712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3.84" w:space="0" w:color="808080"/>
            </w:tcBorders>
          </w:tcPr>
          <w:p>
            <w:pPr/>
            <w:rPr/>
          </w:p>
        </w:tc>
        <w:tc>
          <w:tcPr>
            <w:tcW w:w="151" w:type="dxa"/>
            <w:vMerge/>
            <w:tcBorders>
              <w:left w:val="single" w:sz="3.84" w:space="0" w:color="808080"/>
              <w:right w:val="single" w:sz="1.12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631" w:type="dxa"/>
            <w:tcBorders>
              <w:top w:val="single" w:sz="3.84" w:space="0" w:color="808080"/>
              <w:bottom w:val="single" w:sz="3.84" w:space="0" w:color="808080"/>
              <w:left w:val="single" w:sz="1.120" w:space="0" w:color="000000"/>
              <w:right w:val="single" w:sz="3.84" w:space="0" w:color="808080"/>
            </w:tcBorders>
          </w:tcPr>
          <w:p>
            <w:pPr>
              <w:spacing w:before="5" w:after="0" w:line="240" w:lineRule="auto"/>
              <w:ind w:left="234" w:right="207"/>
              <w:jc w:val="center"/>
              <w:rPr>
                <w:rFonts w:ascii="Segoe UI" w:hAnsi="Segoe UI" w:cs="Segoe UI" w:eastAsia="Segoe UI"/>
                <w:sz w:val="18"/>
                <w:szCs w:val="18"/>
              </w:rPr>
            </w:pPr>
            <w:rPr/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7</w:t>
            </w:r>
          </w:p>
        </w:tc>
        <w:tc>
          <w:tcPr>
            <w:tcW w:w="629" w:type="dxa"/>
            <w:tcBorders>
              <w:top w:val="single" w:sz="1.92" w:space="0" w:color="D3D3D3"/>
              <w:bottom w:val="single" w:sz="1.92" w:space="0" w:color="D3D3D3"/>
              <w:left w:val="single" w:sz="3.84" w:space="0" w:color="808080"/>
              <w:right w:val="single" w:sz="1.92" w:space="0" w:color="D3D3D3"/>
            </w:tcBorders>
          </w:tcPr>
          <w:p>
            <w:pPr/>
            <w:rPr/>
          </w:p>
        </w:tc>
        <w:tc>
          <w:tcPr>
            <w:tcW w:w="924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14" w:after="0" w:line="240" w:lineRule="auto"/>
              <w:ind w:left="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/>
              <w:pict>
                <v:shape style="width:12.12pt;height:12.12pt;mso-position-horizontal-relative:char;mso-position-vertical-relative:line" type="#_x0000_t75">
                  <v:imagedata r:id="rId44" o:title=""/>
                </v:shape>
              </w:pic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3778" w:type="dxa"/>
            <w:gridSpan w:val="2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lay</w:t>
            </w:r>
          </w:p>
        </w:tc>
        <w:tc>
          <w:tcPr>
            <w:tcW w:w="1318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days</w:t>
            </w:r>
          </w:p>
        </w:tc>
        <w:tc>
          <w:tcPr>
            <w:tcW w:w="1514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1613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Tue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9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2006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at</w:t>
            </w:r>
          </w:p>
        </w:tc>
        <w:tc>
          <w:tcPr>
            <w:tcW w:w="1712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3.84" w:space="0" w:color="808080"/>
            </w:tcBorders>
          </w:tcPr>
          <w:p>
            <w:pPr/>
            <w:rPr/>
          </w:p>
        </w:tc>
        <w:tc>
          <w:tcPr>
            <w:tcW w:w="151" w:type="dxa"/>
            <w:vMerge/>
            <w:tcBorders>
              <w:left w:val="single" w:sz="3.84" w:space="0" w:color="808080"/>
              <w:right w:val="single" w:sz="1.120" w:space="0" w:color="000000"/>
            </w:tcBorders>
          </w:tcPr>
          <w:p>
            <w:pPr/>
            <w:rPr/>
          </w:p>
        </w:tc>
      </w:tr>
      <w:tr>
        <w:trPr>
          <w:trHeight w:val="313" w:hRule="exact"/>
        </w:trPr>
        <w:tc>
          <w:tcPr>
            <w:tcW w:w="631" w:type="dxa"/>
            <w:tcBorders>
              <w:top w:val="single" w:sz="3.84" w:space="0" w:color="808080"/>
              <w:bottom w:val="single" w:sz="3.84" w:space="0" w:color="808080"/>
              <w:left w:val="single" w:sz="1.120" w:space="0" w:color="000000"/>
              <w:right w:val="single" w:sz="3.84" w:space="0" w:color="808080"/>
            </w:tcBorders>
          </w:tcPr>
          <w:p>
            <w:pPr>
              <w:spacing w:before="5" w:after="0" w:line="240" w:lineRule="auto"/>
              <w:ind w:left="234" w:right="207"/>
              <w:jc w:val="center"/>
              <w:rPr>
                <w:rFonts w:ascii="Segoe UI" w:hAnsi="Segoe UI" w:cs="Segoe UI" w:eastAsia="Segoe UI"/>
                <w:sz w:val="18"/>
                <w:szCs w:val="18"/>
              </w:rPr>
            </w:pPr>
            <w:rPr/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8</w:t>
            </w:r>
          </w:p>
        </w:tc>
        <w:tc>
          <w:tcPr>
            <w:tcW w:w="629" w:type="dxa"/>
            <w:tcBorders>
              <w:top w:val="single" w:sz="1.92" w:space="0" w:color="D3D3D3"/>
              <w:bottom w:val="single" w:sz="1.92" w:space="0" w:color="D3D3D3"/>
              <w:left w:val="single" w:sz="3.84" w:space="0" w:color="808080"/>
              <w:right w:val="single" w:sz="1.92" w:space="0" w:color="D3D3D3"/>
            </w:tcBorders>
          </w:tcPr>
          <w:p>
            <w:pPr/>
            <w:rPr/>
          </w:p>
        </w:tc>
        <w:tc>
          <w:tcPr>
            <w:tcW w:w="924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15" w:after="0" w:line="240" w:lineRule="auto"/>
              <w:ind w:left="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/>
              <w:pict>
                <v:shape style="width:12.096047pt;height:12.12pt;mso-position-horizontal-relative:char;mso-position-vertical-relative:line" type="#_x0000_t75">
                  <v:imagedata r:id="rId45" o:title=""/>
                </v:shape>
              </w:pic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3778" w:type="dxa"/>
            <w:gridSpan w:val="2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ent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riv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</w:p>
        </w:tc>
        <w:tc>
          <w:tcPr>
            <w:tcW w:w="1318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days</w:t>
            </w:r>
          </w:p>
        </w:tc>
        <w:tc>
          <w:tcPr>
            <w:tcW w:w="1514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Tue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9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1613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2006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cent</w:t>
            </w:r>
          </w:p>
        </w:tc>
        <w:tc>
          <w:tcPr>
            <w:tcW w:w="1712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3.84" w:space="0" w:color="808080"/>
            </w:tcBorders>
          </w:tcPr>
          <w:p>
            <w:pPr/>
            <w:rPr/>
          </w:p>
        </w:tc>
        <w:tc>
          <w:tcPr>
            <w:tcW w:w="151" w:type="dxa"/>
            <w:vMerge/>
            <w:tcBorders>
              <w:left w:val="single" w:sz="3.84" w:space="0" w:color="808080"/>
              <w:right w:val="single" w:sz="1.12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631" w:type="dxa"/>
            <w:tcBorders>
              <w:top w:val="single" w:sz="3.84" w:space="0" w:color="808080"/>
              <w:bottom w:val="single" w:sz="3.84" w:space="0" w:color="808080"/>
              <w:left w:val="single" w:sz="1.120" w:space="0" w:color="000000"/>
              <w:right w:val="single" w:sz="3.84" w:space="0" w:color="808080"/>
            </w:tcBorders>
          </w:tcPr>
          <w:p>
            <w:pPr>
              <w:spacing w:before="5" w:after="0" w:line="240" w:lineRule="auto"/>
              <w:ind w:left="234" w:right="207"/>
              <w:jc w:val="center"/>
              <w:rPr>
                <w:rFonts w:ascii="Segoe UI" w:hAnsi="Segoe UI" w:cs="Segoe UI" w:eastAsia="Segoe UI"/>
                <w:sz w:val="18"/>
                <w:szCs w:val="18"/>
              </w:rPr>
            </w:pPr>
            <w:rPr/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  <w:t>9</w:t>
            </w:r>
          </w:p>
        </w:tc>
        <w:tc>
          <w:tcPr>
            <w:tcW w:w="629" w:type="dxa"/>
            <w:tcBorders>
              <w:top w:val="single" w:sz="1.92" w:space="0" w:color="D3D3D3"/>
              <w:bottom w:val="single" w:sz="1.92" w:space="0" w:color="D3D3D3"/>
              <w:left w:val="single" w:sz="3.84" w:space="0" w:color="808080"/>
              <w:right w:val="single" w:sz="1.92" w:space="0" w:color="D3D3D3"/>
            </w:tcBorders>
          </w:tcPr>
          <w:p>
            <w:pPr/>
            <w:rPr/>
          </w:p>
        </w:tc>
        <w:tc>
          <w:tcPr>
            <w:tcW w:w="924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14" w:after="0" w:line="240" w:lineRule="auto"/>
              <w:ind w:left="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/>
              <w:pict>
                <v:shape style="width:12.12pt;height:12.12pt;mso-position-horizontal-relative:char;mso-position-vertical-relative:line" type="#_x0000_t75">
                  <v:imagedata r:id="rId46" o:title=""/>
                </v:shape>
              </w:pic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3778" w:type="dxa"/>
            <w:gridSpan w:val="2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Tra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it</w:t>
            </w:r>
          </w:p>
        </w:tc>
        <w:tc>
          <w:tcPr>
            <w:tcW w:w="1318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days</w:t>
            </w:r>
          </w:p>
        </w:tc>
        <w:tc>
          <w:tcPr>
            <w:tcW w:w="1514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Tue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9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1613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2006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in</w:t>
            </w:r>
          </w:p>
        </w:tc>
        <w:tc>
          <w:tcPr>
            <w:tcW w:w="1712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3.84" w:space="0" w:color="808080"/>
            </w:tcBorders>
          </w:tcPr>
          <w:p>
            <w:pPr/>
            <w:rPr/>
          </w:p>
        </w:tc>
        <w:tc>
          <w:tcPr>
            <w:tcW w:w="151" w:type="dxa"/>
            <w:vMerge/>
            <w:tcBorders>
              <w:left w:val="single" w:sz="3.84" w:space="0" w:color="808080"/>
              <w:right w:val="single" w:sz="1.12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631" w:type="dxa"/>
            <w:tcBorders>
              <w:top w:val="single" w:sz="3.84" w:space="0" w:color="808080"/>
              <w:bottom w:val="single" w:sz="3.84" w:space="0" w:color="808080"/>
              <w:left w:val="single" w:sz="1.120" w:space="0" w:color="000000"/>
              <w:right w:val="single" w:sz="3.84" w:space="0" w:color="808080"/>
            </w:tcBorders>
          </w:tcPr>
          <w:p>
            <w:pPr>
              <w:spacing w:before="5" w:after="0" w:line="240" w:lineRule="auto"/>
              <w:ind w:left="186" w:right="160"/>
              <w:jc w:val="center"/>
              <w:rPr>
                <w:rFonts w:ascii="Segoe UI" w:hAnsi="Segoe UI" w:cs="Segoe UI" w:eastAsia="Segoe UI"/>
                <w:sz w:val="18"/>
                <w:szCs w:val="18"/>
              </w:rPr>
            </w:pPr>
            <w:rPr/>
            <w:r>
              <w:rPr>
                <w:rFonts w:ascii="Segoe UI" w:hAnsi="Segoe UI" w:cs="Segoe UI" w:eastAsia="Segoe UI"/>
                <w:sz w:val="18"/>
                <w:szCs w:val="18"/>
                <w:spacing w:val="-1"/>
                <w:w w:val="100"/>
              </w:rPr>
              <w:t>10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29" w:type="dxa"/>
            <w:tcBorders>
              <w:top w:val="single" w:sz="1.92" w:space="0" w:color="D3D3D3"/>
              <w:bottom w:val="single" w:sz="1.92" w:space="0" w:color="D3D3D3"/>
              <w:left w:val="single" w:sz="3.84" w:space="0" w:color="808080"/>
              <w:right w:val="single" w:sz="1.92" w:space="0" w:color="D3D3D3"/>
            </w:tcBorders>
          </w:tcPr>
          <w:p>
            <w:pPr/>
            <w:rPr/>
          </w:p>
        </w:tc>
        <w:tc>
          <w:tcPr>
            <w:tcW w:w="924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14" w:after="0" w:line="240" w:lineRule="auto"/>
              <w:ind w:left="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/>
              <w:pict>
                <v:shape style="width:12.12pt;height:12.12pt;mso-position-horizontal-relative:char;mso-position-vertical-relative:line" type="#_x0000_t75">
                  <v:imagedata r:id="rId47" o:title=""/>
                </v:shape>
              </w:pic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3778" w:type="dxa"/>
            <w:gridSpan w:val="2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GUI</w:t>
            </w:r>
          </w:p>
        </w:tc>
        <w:tc>
          <w:tcPr>
            <w:tcW w:w="1318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days</w:t>
            </w:r>
          </w:p>
        </w:tc>
        <w:tc>
          <w:tcPr>
            <w:tcW w:w="1514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1613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Tue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6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2006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at</w:t>
            </w:r>
          </w:p>
        </w:tc>
        <w:tc>
          <w:tcPr>
            <w:tcW w:w="1712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3.84" w:space="0" w:color="808080"/>
            </w:tcBorders>
          </w:tcPr>
          <w:p>
            <w:pPr/>
            <w:rPr/>
          </w:p>
        </w:tc>
        <w:tc>
          <w:tcPr>
            <w:tcW w:w="151" w:type="dxa"/>
            <w:vMerge/>
            <w:tcBorders>
              <w:left w:val="single" w:sz="3.84" w:space="0" w:color="808080"/>
              <w:right w:val="single" w:sz="1.12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631" w:type="dxa"/>
            <w:tcBorders>
              <w:top w:val="single" w:sz="3.84" w:space="0" w:color="808080"/>
              <w:bottom w:val="single" w:sz="3.84" w:space="0" w:color="808080"/>
              <w:left w:val="single" w:sz="1.120" w:space="0" w:color="000000"/>
              <w:right w:val="single" w:sz="3.84" w:space="0" w:color="808080"/>
            </w:tcBorders>
          </w:tcPr>
          <w:p>
            <w:pPr>
              <w:spacing w:before="5" w:after="0" w:line="240" w:lineRule="auto"/>
              <w:ind w:left="186" w:right="160"/>
              <w:jc w:val="center"/>
              <w:rPr>
                <w:rFonts w:ascii="Segoe UI" w:hAnsi="Segoe UI" w:cs="Segoe UI" w:eastAsia="Segoe UI"/>
                <w:sz w:val="18"/>
                <w:szCs w:val="18"/>
              </w:rPr>
            </w:pPr>
            <w:rPr/>
            <w:r>
              <w:rPr>
                <w:rFonts w:ascii="Segoe UI" w:hAnsi="Segoe UI" w:cs="Segoe UI" w:eastAsia="Segoe UI"/>
                <w:sz w:val="18"/>
                <w:szCs w:val="18"/>
                <w:spacing w:val="-1"/>
                <w:w w:val="100"/>
              </w:rPr>
              <w:t>11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29" w:type="dxa"/>
            <w:tcBorders>
              <w:top w:val="single" w:sz="1.92" w:space="0" w:color="D3D3D3"/>
              <w:bottom w:val="single" w:sz="1.92" w:space="0" w:color="D3D3D3"/>
              <w:left w:val="single" w:sz="3.84" w:space="0" w:color="808080"/>
              <w:right w:val="single" w:sz="1.92" w:space="0" w:color="D3D3D3"/>
            </w:tcBorders>
          </w:tcPr>
          <w:p>
            <w:pPr/>
            <w:rPr/>
          </w:p>
        </w:tc>
        <w:tc>
          <w:tcPr>
            <w:tcW w:w="924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14" w:after="0" w:line="240" w:lineRule="auto"/>
              <w:ind w:left="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/>
              <w:pict>
                <v:shape style="width:12.12pt;height:12.12pt;mso-position-horizontal-relative:char;mso-position-vertical-relative:line" type="#_x0000_t75">
                  <v:imagedata r:id="rId48" o:title=""/>
                </v:shape>
              </w:pic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3778" w:type="dxa"/>
            <w:gridSpan w:val="2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sting</w:t>
            </w:r>
          </w:p>
        </w:tc>
        <w:tc>
          <w:tcPr>
            <w:tcW w:w="1318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days</w:t>
            </w:r>
          </w:p>
        </w:tc>
        <w:tc>
          <w:tcPr>
            <w:tcW w:w="1514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Tue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6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1613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2006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am</w:t>
            </w:r>
          </w:p>
        </w:tc>
        <w:tc>
          <w:tcPr>
            <w:tcW w:w="1712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3.84" w:space="0" w:color="808080"/>
            </w:tcBorders>
          </w:tcPr>
          <w:p>
            <w:pPr/>
            <w:rPr/>
          </w:p>
        </w:tc>
        <w:tc>
          <w:tcPr>
            <w:tcW w:w="151" w:type="dxa"/>
            <w:vMerge/>
            <w:tcBorders>
              <w:left w:val="single" w:sz="3.84" w:space="0" w:color="808080"/>
              <w:right w:val="single" w:sz="1.12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631" w:type="dxa"/>
            <w:tcBorders>
              <w:top w:val="single" w:sz="3.84" w:space="0" w:color="808080"/>
              <w:bottom w:val="single" w:sz="3.84" w:space="0" w:color="808080"/>
              <w:left w:val="single" w:sz="1.120" w:space="0" w:color="000000"/>
              <w:right w:val="single" w:sz="3.84" w:space="0" w:color="808080"/>
            </w:tcBorders>
          </w:tcPr>
          <w:p>
            <w:pPr>
              <w:spacing w:before="5" w:after="0" w:line="240" w:lineRule="auto"/>
              <w:ind w:left="186" w:right="160"/>
              <w:jc w:val="center"/>
              <w:rPr>
                <w:rFonts w:ascii="Segoe UI" w:hAnsi="Segoe UI" w:cs="Segoe UI" w:eastAsia="Segoe UI"/>
                <w:sz w:val="18"/>
                <w:szCs w:val="18"/>
              </w:rPr>
            </w:pPr>
            <w:rPr/>
            <w:r>
              <w:rPr>
                <w:rFonts w:ascii="Segoe UI" w:hAnsi="Segoe UI" w:cs="Segoe UI" w:eastAsia="Segoe UI"/>
                <w:sz w:val="18"/>
                <w:szCs w:val="18"/>
                <w:spacing w:val="-1"/>
                <w:w w:val="100"/>
              </w:rPr>
              <w:t>12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29" w:type="dxa"/>
            <w:tcBorders>
              <w:top w:val="single" w:sz="1.92" w:space="0" w:color="D3D3D3"/>
              <w:bottom w:val="single" w:sz="1.92" w:space="0" w:color="D3D3D3"/>
              <w:left w:val="single" w:sz="3.84" w:space="0" w:color="808080"/>
              <w:right w:val="single" w:sz="1.92" w:space="0" w:color="D3D3D3"/>
            </w:tcBorders>
          </w:tcPr>
          <w:p>
            <w:pPr/>
            <w:rPr/>
          </w:p>
        </w:tc>
        <w:tc>
          <w:tcPr>
            <w:tcW w:w="924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14" w:after="0" w:line="240" w:lineRule="auto"/>
              <w:ind w:left="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/>
              <w:pict>
                <v:shape style="width:12.12pt;height:12.12pt;mso-position-horizontal-relative:char;mso-position-vertical-relative:line" type="#_x0000_t75">
                  <v:imagedata r:id="rId49" o:title=""/>
                </v:shape>
              </w:pic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3778" w:type="dxa"/>
            <w:gridSpan w:val="2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cuments</w:t>
            </w:r>
          </w:p>
        </w:tc>
        <w:tc>
          <w:tcPr>
            <w:tcW w:w="1318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days</w:t>
            </w:r>
          </w:p>
        </w:tc>
        <w:tc>
          <w:tcPr>
            <w:tcW w:w="1514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1613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2006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am</w:t>
            </w:r>
          </w:p>
        </w:tc>
        <w:tc>
          <w:tcPr>
            <w:tcW w:w="1712" w:type="dxa"/>
            <w:tcBorders>
              <w:top w:val="single" w:sz="1.92" w:space="0" w:color="D3D3D3"/>
              <w:bottom w:val="single" w:sz="1.92" w:space="0" w:color="D3D3D3"/>
              <w:left w:val="single" w:sz="1.92" w:space="0" w:color="D3D3D3"/>
              <w:right w:val="single" w:sz="3.84" w:space="0" w:color="808080"/>
            </w:tcBorders>
          </w:tcPr>
          <w:p>
            <w:pPr/>
            <w:rPr/>
          </w:p>
        </w:tc>
        <w:tc>
          <w:tcPr>
            <w:tcW w:w="151" w:type="dxa"/>
            <w:vMerge/>
            <w:tcBorders>
              <w:left w:val="single" w:sz="3.84" w:space="0" w:color="808080"/>
              <w:right w:val="single" w:sz="1.12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631" w:type="dxa"/>
            <w:tcBorders>
              <w:top w:val="single" w:sz="3.84" w:space="0" w:color="808080"/>
              <w:bottom w:val="single" w:sz="3.84" w:space="0" w:color="808080"/>
              <w:left w:val="single" w:sz="1.120" w:space="0" w:color="000000"/>
              <w:right w:val="single" w:sz="3.84" w:space="0" w:color="808080"/>
            </w:tcBorders>
          </w:tcPr>
          <w:p>
            <w:pPr>
              <w:spacing w:before="5" w:after="0" w:line="240" w:lineRule="auto"/>
              <w:ind w:left="186" w:right="160"/>
              <w:jc w:val="center"/>
              <w:rPr>
                <w:rFonts w:ascii="Segoe UI" w:hAnsi="Segoe UI" w:cs="Segoe UI" w:eastAsia="Segoe UI"/>
                <w:sz w:val="18"/>
                <w:szCs w:val="18"/>
              </w:rPr>
            </w:pPr>
            <w:rPr/>
            <w:r>
              <w:rPr>
                <w:rFonts w:ascii="Segoe UI" w:hAnsi="Segoe UI" w:cs="Segoe UI" w:eastAsia="Segoe UI"/>
                <w:sz w:val="18"/>
                <w:szCs w:val="18"/>
                <w:spacing w:val="-1"/>
                <w:w w:val="100"/>
              </w:rPr>
              <w:t>13</w:t>
            </w:r>
            <w:r>
              <w:rPr>
                <w:rFonts w:ascii="Segoe UI" w:hAnsi="Segoe UI" w:cs="Segoe UI" w:eastAsia="Segoe U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29" w:type="dxa"/>
            <w:tcBorders>
              <w:top w:val="single" w:sz="1.92" w:space="0" w:color="D3D3D3"/>
              <w:bottom w:val="single" w:sz="3.84" w:space="0" w:color="808080"/>
              <w:left w:val="single" w:sz="3.84" w:space="0" w:color="808080"/>
              <w:right w:val="single" w:sz="1.92" w:space="0" w:color="D3D3D3"/>
            </w:tcBorders>
          </w:tcPr>
          <w:p>
            <w:pPr/>
            <w:rPr/>
          </w:p>
        </w:tc>
        <w:tc>
          <w:tcPr>
            <w:tcW w:w="924" w:type="dxa"/>
            <w:tcBorders>
              <w:top w:val="single" w:sz="1.92" w:space="0" w:color="D3D3D3"/>
              <w:bottom w:val="single" w:sz="3.84" w:space="0" w:color="808080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14" w:after="0" w:line="240" w:lineRule="auto"/>
              <w:ind w:left="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/>
              <w:pict>
                <v:shape style="width:12.12pt;height:12.12pt;mso-position-horizontal-relative:char;mso-position-vertical-relative:line" type="#_x0000_t75">
                  <v:imagedata r:id="rId50" o:title=""/>
                </v:shape>
              </w:pic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3778" w:type="dxa"/>
            <w:gridSpan w:val="2"/>
            <w:tcBorders>
              <w:top w:val="single" w:sz="1.92" w:space="0" w:color="D3D3D3"/>
              <w:bottom w:val="single" w:sz="3.84" w:space="0" w:color="808080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lete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ackage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proj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ct</w:t>
            </w:r>
          </w:p>
        </w:tc>
        <w:tc>
          <w:tcPr>
            <w:tcW w:w="1318" w:type="dxa"/>
            <w:tcBorders>
              <w:top w:val="single" w:sz="1.92" w:space="0" w:color="D3D3D3"/>
              <w:bottom w:val="single" w:sz="3.84" w:space="0" w:color="808080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days</w:t>
            </w:r>
          </w:p>
        </w:tc>
        <w:tc>
          <w:tcPr>
            <w:tcW w:w="1514" w:type="dxa"/>
            <w:tcBorders>
              <w:top w:val="single" w:sz="1.92" w:space="0" w:color="D3D3D3"/>
              <w:bottom w:val="single" w:sz="3.84" w:space="0" w:color="808080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1613" w:type="dxa"/>
            <w:tcBorders>
              <w:top w:val="single" w:sz="1.92" w:space="0" w:color="D3D3D3"/>
              <w:bottom w:val="single" w:sz="3.84" w:space="0" w:color="808080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2006" w:type="dxa"/>
            <w:tcBorders>
              <w:top w:val="single" w:sz="1.92" w:space="0" w:color="D3D3D3"/>
              <w:bottom w:val="single" w:sz="3.84" w:space="0" w:color="808080"/>
              <w:left w:val="single" w:sz="1.92" w:space="0" w:color="D3D3D3"/>
              <w:right w:val="single" w:sz="1.92" w:space="0" w:color="D3D3D3"/>
            </w:tcBorders>
          </w:tcPr>
          <w:p>
            <w:pPr>
              <w:spacing w:before="9" w:after="0" w:line="240" w:lineRule="auto"/>
              <w:ind w:left="1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am</w:t>
            </w:r>
          </w:p>
        </w:tc>
        <w:tc>
          <w:tcPr>
            <w:tcW w:w="1712" w:type="dxa"/>
            <w:tcBorders>
              <w:top w:val="single" w:sz="1.92" w:space="0" w:color="D3D3D3"/>
              <w:bottom w:val="single" w:sz="3.84" w:space="0" w:color="808080"/>
              <w:left w:val="single" w:sz="1.92" w:space="0" w:color="D3D3D3"/>
              <w:right w:val="single" w:sz="3.84" w:space="0" w:color="808080"/>
            </w:tcBorders>
          </w:tcPr>
          <w:p>
            <w:pPr/>
            <w:rPr/>
          </w:p>
        </w:tc>
        <w:tc>
          <w:tcPr>
            <w:tcW w:w="151" w:type="dxa"/>
            <w:vMerge/>
            <w:tcBorders>
              <w:bottom w:val="nil" w:sz="6" w:space="0" w:color="auto"/>
              <w:left w:val="single" w:sz="3.84" w:space="0" w:color="808080"/>
              <w:right w:val="single" w:sz="1.120" w:space="0" w:color="000000"/>
            </w:tcBorders>
          </w:tcPr>
          <w:p>
            <w:pPr/>
            <w:rPr/>
          </w:p>
        </w:tc>
      </w:tr>
      <w:tr>
        <w:trPr>
          <w:trHeight w:val="3474" w:hRule="exact"/>
        </w:trPr>
        <w:tc>
          <w:tcPr>
            <w:tcW w:w="14278" w:type="dxa"/>
            <w:gridSpan w:val="11"/>
            <w:tcBorders>
              <w:top w:val="single" w:sz="3.84" w:space="0" w:color="808080"/>
              <w:bottom w:val="single" w:sz="3.84" w:space="0" w:color="000000"/>
              <w:left w:val="single" w:sz="1.120" w:space="0" w:color="000000"/>
              <w:right w:val="single" w:sz="1.120" w:space="0" w:color="000000"/>
            </w:tcBorders>
          </w:tcPr>
          <w:p>
            <w:pPr/>
            <w:rPr/>
          </w:p>
        </w:tc>
      </w:tr>
      <w:tr>
        <w:trPr>
          <w:trHeight w:val="2398" w:hRule="exact"/>
        </w:trPr>
        <w:tc>
          <w:tcPr>
            <w:tcW w:w="2900" w:type="dxa"/>
            <w:gridSpan w:val="4"/>
            <w:tcBorders>
              <w:top w:val="single" w:sz="3.84" w:space="0" w:color="000000"/>
              <w:bottom w:val="single" w:sz="3.84" w:space="0" w:color="000000"/>
              <w:left w:val="single" w:sz="1.120" w:space="0" w:color="000000"/>
              <w:right w:val="single" w:sz="3.84" w:space="0" w:color="000000"/>
            </w:tcBorders>
          </w:tcPr>
          <w:p>
            <w:pPr>
              <w:spacing w:before="7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90" w:right="-20"/>
              <w:jc w:val="left"/>
              <w:rPr>
                <w:rFonts w:ascii="Segoe UI" w:hAnsi="Segoe UI" w:cs="Segoe UI" w:eastAsia="Segoe UI"/>
                <w:sz w:val="20"/>
                <w:szCs w:val="20"/>
              </w:rPr>
            </w:pPr>
            <w:rPr/>
            <w:r>
              <w:rPr>
                <w:rFonts w:ascii="Segoe UI" w:hAnsi="Segoe UI" w:cs="Segoe UI" w:eastAsia="Segoe UI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Segoe UI" w:hAnsi="Segoe UI" w:cs="Segoe UI" w:eastAsia="Segoe UI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Segoe UI" w:hAnsi="Segoe UI" w:cs="Segoe UI" w:eastAsia="Segoe UI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Segoe UI" w:hAnsi="Segoe UI" w:cs="Segoe UI" w:eastAsia="Segoe UI"/>
                <w:sz w:val="20"/>
                <w:szCs w:val="20"/>
                <w:spacing w:val="0"/>
                <w:w w:val="100"/>
              </w:rPr>
              <w:t>j</w:t>
            </w:r>
            <w:r>
              <w:rPr>
                <w:rFonts w:ascii="Segoe UI" w:hAnsi="Segoe UI" w:cs="Segoe UI" w:eastAsia="Segoe UI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Segoe UI" w:hAnsi="Segoe UI" w:cs="Segoe UI" w:eastAsia="Segoe UI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Segoe UI" w:hAnsi="Segoe UI" w:cs="Segoe UI" w:eastAsia="Segoe UI"/>
                <w:sz w:val="20"/>
                <w:szCs w:val="20"/>
                <w:spacing w:val="0"/>
                <w:w w:val="100"/>
              </w:rPr>
              <w:t>t:</w:t>
            </w:r>
            <w:r>
              <w:rPr>
                <w:rFonts w:ascii="Segoe UI" w:hAnsi="Segoe UI" w:cs="Segoe UI" w:eastAsia="Segoe UI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spacing w:val="0"/>
                <w:w w:val="100"/>
              </w:rPr>
              <w:t>Gnatt</w:t>
            </w:r>
            <w:r>
              <w:rPr>
                <w:rFonts w:ascii="Segoe UI" w:hAnsi="Segoe UI" w:cs="Segoe UI" w:eastAsia="Segoe UI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Segoe UI" w:hAnsi="Segoe UI" w:cs="Segoe UI" w:eastAsia="Segoe UI"/>
                <w:sz w:val="20"/>
                <w:szCs w:val="20"/>
                <w:spacing w:val="0"/>
                <w:w w:val="100"/>
              </w:rPr>
              <w:t>harts</w:t>
            </w:r>
            <w:r>
              <w:rPr>
                <w:rFonts w:ascii="Segoe UI" w:hAnsi="Segoe UI" w:cs="Segoe UI" w:eastAsia="Segoe UI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90" w:right="-20"/>
              <w:jc w:val="left"/>
              <w:rPr>
                <w:rFonts w:ascii="Segoe UI" w:hAnsi="Segoe UI" w:cs="Segoe UI" w:eastAsia="Segoe UI"/>
                <w:sz w:val="20"/>
                <w:szCs w:val="20"/>
              </w:rPr>
            </w:pPr>
            <w:rPr/>
            <w:r>
              <w:rPr>
                <w:rFonts w:ascii="Segoe UI" w:hAnsi="Segoe UI" w:cs="Segoe UI" w:eastAsia="Segoe UI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Segoe UI" w:hAnsi="Segoe UI" w:cs="Segoe UI" w:eastAsia="Segoe UI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Segoe UI" w:hAnsi="Segoe UI" w:cs="Segoe UI" w:eastAsia="Segoe UI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Segoe UI" w:hAnsi="Segoe UI" w:cs="Segoe UI" w:eastAsia="Segoe UI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Segoe UI" w:hAnsi="Segoe UI" w:cs="Segoe UI" w:eastAsia="Segoe UI"/>
                <w:sz w:val="20"/>
                <w:szCs w:val="20"/>
                <w:spacing w:val="0"/>
                <w:w w:val="100"/>
              </w:rPr>
              <w:t>:</w:t>
            </w:r>
            <w:r>
              <w:rPr>
                <w:rFonts w:ascii="Segoe UI" w:hAnsi="Segoe UI" w:cs="Segoe UI" w:eastAsia="Segoe UI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spacing w:val="0"/>
                <w:w w:val="100"/>
              </w:rPr>
              <w:t>Tue</w:t>
            </w:r>
            <w:r>
              <w:rPr>
                <w:rFonts w:ascii="Segoe UI" w:hAnsi="Segoe UI" w:cs="Segoe UI" w:eastAsia="Segoe UI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spacing w:val="0"/>
                <w:w w:val="100"/>
              </w:rPr>
              <w:t>11</w:t>
            </w:r>
            <w:r>
              <w:rPr>
                <w:rFonts w:ascii="Segoe UI" w:hAnsi="Segoe UI" w:cs="Segoe UI" w:eastAsia="Segoe UI"/>
                <w:sz w:val="20"/>
                <w:szCs w:val="20"/>
                <w:spacing w:val="-1"/>
                <w:w w:val="100"/>
              </w:rPr>
              <w:t>/</w:t>
            </w:r>
            <w:r>
              <w:rPr>
                <w:rFonts w:ascii="Segoe UI" w:hAnsi="Segoe UI" w:cs="Segoe UI" w:eastAsia="Segoe UI"/>
                <w:sz w:val="20"/>
                <w:szCs w:val="20"/>
                <w:spacing w:val="0"/>
                <w:w w:val="100"/>
              </w:rPr>
              <w:t>12</w:t>
            </w:r>
            <w:r>
              <w:rPr>
                <w:rFonts w:ascii="Segoe UI" w:hAnsi="Segoe UI" w:cs="Segoe UI" w:eastAsia="Segoe UI"/>
                <w:sz w:val="20"/>
                <w:szCs w:val="20"/>
                <w:spacing w:val="-1"/>
                <w:w w:val="100"/>
              </w:rPr>
              <w:t>/</w:t>
            </w:r>
            <w:r>
              <w:rPr>
                <w:rFonts w:ascii="Segoe UI" w:hAnsi="Segoe UI" w:cs="Segoe UI" w:eastAsia="Segoe UI"/>
                <w:sz w:val="20"/>
                <w:szCs w:val="20"/>
                <w:spacing w:val="0"/>
                <w:w w:val="100"/>
              </w:rPr>
              <w:t>13</w:t>
            </w:r>
            <w:r>
              <w:rPr>
                <w:rFonts w:ascii="Segoe UI" w:hAnsi="Segoe UI" w:cs="Segoe UI" w:eastAsia="Segoe U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1378" w:type="dxa"/>
            <w:gridSpan w:val="7"/>
            <w:tcBorders>
              <w:top w:val="single" w:sz="3.84" w:space="0" w:color="000000"/>
              <w:bottom w:val="single" w:sz="3.84" w:space="0" w:color="000000"/>
              <w:left w:val="single" w:sz="3.84" w:space="0" w:color="000000"/>
              <w:right w:val="single" w:sz="1.120" w:space="0" w:color="000000"/>
            </w:tcBorders>
          </w:tcPr>
          <w:p>
            <w:pPr>
              <w:spacing w:before="8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tabs>
                <w:tab w:pos="3680" w:val="left"/>
                <w:tab w:pos="7180" w:val="left"/>
              </w:tabs>
              <w:rPr>
                <w:rFonts w:ascii="Segoe UI" w:hAnsi="Segoe UI" w:cs="Segoe UI" w:eastAsia="Segoe UI"/>
                <w:sz w:val="16"/>
                <w:szCs w:val="16"/>
              </w:rPr>
            </w:pPr>
            <w:rPr/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Ta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k</w:t>
              <w:tab/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Inact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ve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u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y</w:t>
              <w:tab/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x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nal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Ta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k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s</w:t>
            </w:r>
          </w:p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tabs>
                <w:tab w:pos="3680" w:val="left"/>
                <w:tab w:pos="7180" w:val="left"/>
              </w:tabs>
              <w:rPr>
                <w:rFonts w:ascii="Segoe UI" w:hAnsi="Segoe UI" w:cs="Segoe UI" w:eastAsia="Segoe UI"/>
                <w:sz w:val="16"/>
                <w:szCs w:val="16"/>
              </w:rPr>
            </w:pPr>
            <w:rPr/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t</w:t>
              <w:tab/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nual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Ta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k</w:t>
              <w:tab/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x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nal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ne</w:t>
            </w:r>
          </w:p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tabs>
                <w:tab w:pos="3680" w:val="left"/>
                <w:tab w:pos="7180" w:val="left"/>
              </w:tabs>
              <w:rPr>
                <w:rFonts w:ascii="Segoe UI" w:hAnsi="Segoe UI" w:cs="Segoe UI" w:eastAsia="Segoe UI"/>
                <w:sz w:val="16"/>
                <w:szCs w:val="16"/>
              </w:rPr>
            </w:pPr>
            <w:rPr/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ne</w:t>
              <w:tab/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Durati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-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nly</w:t>
              <w:tab/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Dea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ne</w:t>
            </w:r>
          </w:p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tabs>
                <w:tab w:pos="3680" w:val="left"/>
                <w:tab w:pos="7180" w:val="left"/>
              </w:tabs>
              <w:rPr>
                <w:rFonts w:ascii="Segoe UI" w:hAnsi="Segoe UI" w:cs="Segoe UI" w:eastAsia="Segoe UI"/>
                <w:sz w:val="16"/>
                <w:szCs w:val="16"/>
              </w:rPr>
            </w:pPr>
            <w:rPr/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u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y</w:t>
              <w:tab/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nual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u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y</w:t>
            </w:r>
            <w:r>
              <w:rPr>
                <w:rFonts w:ascii="Segoe UI" w:hAnsi="Segoe UI" w:cs="Segoe UI" w:eastAsia="Segoe UI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up</w:t>
              <w:tab/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g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s</w:t>
            </w:r>
          </w:p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tabs>
                <w:tab w:pos="3680" w:val="left"/>
                <w:tab w:pos="7180" w:val="left"/>
              </w:tabs>
              <w:rPr>
                <w:rFonts w:ascii="Segoe UI" w:hAnsi="Segoe UI" w:cs="Segoe UI" w:eastAsia="Segoe UI"/>
                <w:sz w:val="16"/>
                <w:szCs w:val="16"/>
              </w:rPr>
            </w:pPr>
            <w:rPr/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j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ect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u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y</w:t>
              <w:tab/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nual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u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y</w:t>
              <w:tab/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nual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g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s</w:t>
            </w:r>
          </w:p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tabs>
                <w:tab w:pos="3680" w:val="left"/>
              </w:tabs>
              <w:rPr>
                <w:rFonts w:ascii="Segoe UI" w:hAnsi="Segoe UI" w:cs="Segoe UI" w:eastAsia="Segoe UI"/>
                <w:sz w:val="16"/>
                <w:szCs w:val="16"/>
              </w:rPr>
            </w:pPr>
            <w:rPr/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Inact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ve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Ta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k</w:t>
              <w:tab/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-only</w:t>
            </w:r>
          </w:p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tabs>
                <w:tab w:pos="3680" w:val="left"/>
              </w:tabs>
              <w:rPr>
                <w:rFonts w:ascii="Segoe UI" w:hAnsi="Segoe UI" w:cs="Segoe UI" w:eastAsia="Segoe UI"/>
                <w:sz w:val="16"/>
                <w:szCs w:val="16"/>
              </w:rPr>
            </w:pPr>
            <w:rPr/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Inact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ve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ne</w:t>
              <w:tab/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F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ni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h</w:t>
            </w:r>
            <w:r>
              <w:rPr>
                <w:rFonts w:ascii="Segoe UI" w:hAnsi="Segoe UI" w:cs="Segoe UI" w:eastAsia="Segoe UI"/>
                <w:sz w:val="16"/>
                <w:szCs w:val="16"/>
                <w:spacing w:val="1"/>
                <w:w w:val="100"/>
              </w:rPr>
              <w:t>-</w:t>
            </w:r>
            <w:r>
              <w:rPr>
                <w:rFonts w:ascii="Segoe UI" w:hAnsi="Segoe UI" w:cs="Segoe UI" w:eastAsia="Segoe UI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Segoe UI" w:hAnsi="Segoe UI" w:cs="Segoe UI" w:eastAsia="Segoe UI"/>
                <w:sz w:val="16"/>
                <w:szCs w:val="16"/>
                <w:spacing w:val="0"/>
                <w:w w:val="100"/>
              </w:rPr>
              <w:t>nly</w:t>
            </w:r>
          </w:p>
        </w:tc>
      </w:tr>
      <w:tr>
        <w:trPr>
          <w:trHeight w:val="374" w:hRule="exact"/>
        </w:trPr>
        <w:tc>
          <w:tcPr>
            <w:tcW w:w="14278" w:type="dxa"/>
            <w:gridSpan w:val="11"/>
            <w:tcBorders>
              <w:top w:val="single" w:sz="3.84" w:space="0" w:color="000000"/>
              <w:bottom w:val="single" w:sz="1.120" w:space="0" w:color="000000"/>
              <w:left w:val="single" w:sz="1.120" w:space="0" w:color="000000"/>
              <w:right w:val="single" w:sz="1.120" w:space="0" w:color="000000"/>
            </w:tcBorders>
          </w:tcPr>
          <w:p>
            <w:pPr>
              <w:spacing w:before="84" w:after="0" w:line="240" w:lineRule="auto"/>
              <w:ind w:left="6805" w:right="6786"/>
              <w:jc w:val="center"/>
              <w:rPr>
                <w:rFonts w:ascii="Segoe UI" w:hAnsi="Segoe UI" w:cs="Segoe UI" w:eastAsia="Segoe UI"/>
                <w:sz w:val="20"/>
                <w:szCs w:val="20"/>
              </w:rPr>
            </w:pPr>
            <w:rPr/>
            <w:r>
              <w:rPr>
                <w:rFonts w:ascii="Segoe UI" w:hAnsi="Segoe UI" w:cs="Segoe UI" w:eastAsia="Segoe UI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Segoe UI" w:hAnsi="Segoe UI" w:cs="Segoe UI" w:eastAsia="Segoe UI"/>
                <w:sz w:val="20"/>
                <w:szCs w:val="20"/>
                <w:spacing w:val="0"/>
                <w:w w:val="100"/>
              </w:rPr>
              <w:t>age</w:t>
            </w:r>
            <w:r>
              <w:rPr>
                <w:rFonts w:ascii="Segoe UI" w:hAnsi="Segoe UI" w:cs="Segoe UI" w:eastAsia="Segoe UI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spacing w:val="0"/>
                <w:w w:val="99"/>
              </w:rPr>
              <w:t>1</w:t>
            </w:r>
            <w:r>
              <w:rPr>
                <w:rFonts w:ascii="Segoe UI" w:hAnsi="Segoe UI" w:cs="Segoe UI" w:eastAsia="Segoe UI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jc w:val="center"/>
        <w:spacing w:after="0"/>
        <w:sectPr>
          <w:type w:val="continuous"/>
          <w:pgSz w:w="14660" w:h="11420" w:orient="landscape"/>
          <w:pgMar w:top="320" w:bottom="0" w:left="260" w:right="0"/>
        </w:sectPr>
      </w:pPr>
      <w:rPr/>
    </w:p>
    <w:p>
      <w:pPr>
        <w:spacing w:before="59" w:after="0" w:line="240" w:lineRule="auto"/>
        <w:ind w:left="102" w:right="-67"/>
        <w:jc w:val="left"/>
        <w:rPr>
          <w:rFonts w:ascii="Segoe UI" w:hAnsi="Segoe UI" w:cs="Segoe UI" w:eastAsia="Segoe UI"/>
          <w:sz w:val="18"/>
          <w:szCs w:val="18"/>
        </w:rPr>
      </w:pPr>
      <w:rPr/>
      <w:r>
        <w:rPr>
          <w:rFonts w:ascii="Segoe UI" w:hAnsi="Segoe UI" w:cs="Segoe UI" w:eastAsia="Segoe UI"/>
          <w:sz w:val="18"/>
          <w:szCs w:val="18"/>
          <w:spacing w:val="0"/>
          <w:w w:val="100"/>
        </w:rPr>
        <w:t>Reso</w:t>
      </w:r>
      <w:r>
        <w:rPr>
          <w:rFonts w:ascii="Segoe UI" w:hAnsi="Segoe UI" w:cs="Segoe UI" w:eastAsia="Segoe UI"/>
          <w:sz w:val="18"/>
          <w:szCs w:val="18"/>
          <w:spacing w:val="-1"/>
          <w:w w:val="100"/>
        </w:rPr>
        <w:t>u</w:t>
      </w:r>
      <w:r>
        <w:rPr>
          <w:rFonts w:ascii="Segoe UI" w:hAnsi="Segoe UI" w:cs="Segoe UI" w:eastAsia="Segoe UI"/>
          <w:sz w:val="18"/>
          <w:szCs w:val="18"/>
          <w:spacing w:val="0"/>
          <w:w w:val="100"/>
        </w:rPr>
        <w:t>rce</w:t>
      </w:r>
      <w:r>
        <w:rPr>
          <w:rFonts w:ascii="Segoe UI" w:hAnsi="Segoe UI" w:cs="Segoe UI" w:eastAsia="Segoe UI"/>
          <w:sz w:val="18"/>
          <w:szCs w:val="18"/>
          <w:spacing w:val="-2"/>
          <w:w w:val="100"/>
        </w:rPr>
        <w:t> </w:t>
      </w:r>
      <w:r>
        <w:rPr>
          <w:rFonts w:ascii="Segoe UI" w:hAnsi="Segoe UI" w:cs="Segoe UI" w:eastAsia="Segoe UI"/>
          <w:sz w:val="18"/>
          <w:szCs w:val="18"/>
          <w:spacing w:val="0"/>
          <w:w w:val="100"/>
        </w:rPr>
        <w:t>N</w:t>
      </w:r>
      <w:r>
        <w:rPr>
          <w:rFonts w:ascii="Segoe UI" w:hAnsi="Segoe UI" w:cs="Segoe UI" w:eastAsia="Segoe UI"/>
          <w:sz w:val="18"/>
          <w:szCs w:val="18"/>
          <w:spacing w:val="-1"/>
          <w:w w:val="100"/>
        </w:rPr>
        <w:t>a</w:t>
      </w:r>
      <w:r>
        <w:rPr>
          <w:rFonts w:ascii="Segoe UI" w:hAnsi="Segoe UI" w:cs="Segoe UI" w:eastAsia="Segoe UI"/>
          <w:sz w:val="18"/>
          <w:szCs w:val="18"/>
          <w:spacing w:val="1"/>
          <w:w w:val="100"/>
        </w:rPr>
        <w:t>m</w:t>
      </w:r>
      <w:r>
        <w:rPr>
          <w:rFonts w:ascii="Segoe UI" w:hAnsi="Segoe UI" w:cs="Segoe UI" w:eastAsia="Segoe UI"/>
          <w:sz w:val="18"/>
          <w:szCs w:val="18"/>
          <w:spacing w:val="-1"/>
          <w:w w:val="100"/>
        </w:rPr>
        <w:t>e</w:t>
      </w:r>
      <w:r>
        <w:rPr>
          <w:rFonts w:ascii="Segoe UI" w:hAnsi="Segoe UI" w:cs="Segoe UI" w:eastAsia="Segoe UI"/>
          <w:sz w:val="18"/>
          <w:szCs w:val="18"/>
          <w:spacing w:val="0"/>
          <w:w w:val="100"/>
        </w:rPr>
        <w:t>s</w:t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left="1702" w:right="-20"/>
        <w:jc w:val="left"/>
        <w:tabs>
          <w:tab w:pos="4820" w:val="left"/>
          <w:tab w:pos="7960" w:val="left"/>
          <w:tab w:pos="11100" w:val="left"/>
        </w:tabs>
        <w:rPr>
          <w:rFonts w:ascii="Segoe UI" w:hAnsi="Segoe UI" w:cs="Segoe UI" w:eastAsia="Segoe UI"/>
          <w:sz w:val="16"/>
          <w:szCs w:val="16"/>
        </w:rPr>
      </w:pPr>
      <w:rPr/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N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o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v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 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1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0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,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 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'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13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N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o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v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 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1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7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,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 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'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13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N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o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v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 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2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4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,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 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'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13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Dec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 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1,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 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'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13</w:t>
      </w:r>
    </w:p>
    <w:p>
      <w:pPr>
        <w:spacing w:before="0" w:after="0" w:line="203" w:lineRule="exact"/>
        <w:ind w:right="-20"/>
        <w:jc w:val="left"/>
        <w:tabs>
          <w:tab w:pos="480" w:val="left"/>
          <w:tab w:pos="920" w:val="left"/>
          <w:tab w:pos="1360" w:val="left"/>
          <w:tab w:pos="1820" w:val="left"/>
          <w:tab w:pos="2240" w:val="left"/>
          <w:tab w:pos="2700" w:val="left"/>
          <w:tab w:pos="3120" w:val="left"/>
          <w:tab w:pos="3600" w:val="left"/>
          <w:tab w:pos="4060" w:val="left"/>
          <w:tab w:pos="4500" w:val="left"/>
          <w:tab w:pos="4940" w:val="left"/>
          <w:tab w:pos="5360" w:val="left"/>
          <w:tab w:pos="5840" w:val="left"/>
          <w:tab w:pos="6260" w:val="left"/>
          <w:tab w:pos="6740" w:val="left"/>
          <w:tab w:pos="7180" w:val="left"/>
          <w:tab w:pos="7640" w:val="left"/>
          <w:tab w:pos="8080" w:val="left"/>
          <w:tab w:pos="8500" w:val="left"/>
          <w:tab w:pos="8980" w:val="left"/>
          <w:tab w:pos="9400" w:val="left"/>
          <w:tab w:pos="9880" w:val="left"/>
          <w:tab w:pos="10320" w:val="left"/>
          <w:tab w:pos="10760" w:val="left"/>
          <w:tab w:pos="11220" w:val="left"/>
          <w:tab w:pos="11640" w:val="left"/>
          <w:tab w:pos="12100" w:val="left"/>
        </w:tabs>
        <w:rPr>
          <w:rFonts w:ascii="Segoe UI" w:hAnsi="Segoe UI" w:cs="Segoe UI" w:eastAsia="Segoe UI"/>
          <w:sz w:val="16"/>
          <w:szCs w:val="16"/>
        </w:rPr>
      </w:pPr>
      <w:rPr/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W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T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F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S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S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M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T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W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T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F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S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S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M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T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W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T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F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S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S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M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T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W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T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F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S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S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M</w:t>
        <w:tab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T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pgSz w:w="14660" w:h="11420" w:orient="landscape"/>
          <w:pgMar w:top="380" w:bottom="0" w:left="280" w:right="120"/>
          <w:cols w:num="2" w:equalWidth="0">
            <w:col w:w="1428" w:space="510"/>
            <w:col w:w="12322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4660" w:h="11420" w:orient="landscape"/>
          <w:pgMar w:top="320" w:bottom="0" w:left="280" w:right="120"/>
        </w:sectPr>
      </w:pPr>
      <w:rPr/>
    </w:p>
    <w:p>
      <w:pPr>
        <w:spacing w:before="18" w:after="0" w:line="203" w:lineRule="exact"/>
        <w:ind w:right="-20"/>
        <w:jc w:val="right"/>
        <w:rPr>
          <w:rFonts w:ascii="Segoe UI" w:hAnsi="Segoe UI" w:cs="Segoe UI" w:eastAsia="Segoe UI"/>
          <w:sz w:val="16"/>
          <w:szCs w:val="16"/>
        </w:rPr>
      </w:pPr>
      <w:rPr/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Ta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s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k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0"/>
        </w:rPr>
      </w:r>
    </w:p>
    <w:p>
      <w:pPr>
        <w:spacing w:before="18" w:after="0" w:line="203" w:lineRule="exact"/>
        <w:ind w:right="-64"/>
        <w:jc w:val="left"/>
        <w:rPr>
          <w:rFonts w:ascii="Segoe UI" w:hAnsi="Segoe UI" w:cs="Segoe UI" w:eastAsia="Segoe UI"/>
          <w:sz w:val="16"/>
          <w:szCs w:val="16"/>
        </w:rPr>
      </w:pPr>
      <w:rPr/>
      <w:r>
        <w:rPr/>
        <w:br w:type="column"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Inact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i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ve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 </w:t>
      </w:r>
      <w:r>
        <w:rPr>
          <w:rFonts w:ascii="Segoe UI" w:hAnsi="Segoe UI" w:cs="Segoe UI" w:eastAsia="Segoe UI"/>
          <w:sz w:val="16"/>
          <w:szCs w:val="16"/>
          <w:spacing w:val="1"/>
          <w:w w:val="100"/>
          <w:position w:val="-1"/>
        </w:rPr>
        <w:t>S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u</w:t>
      </w:r>
      <w:r>
        <w:rPr>
          <w:rFonts w:ascii="Segoe UI" w:hAnsi="Segoe UI" w:cs="Segoe UI" w:eastAsia="Segoe UI"/>
          <w:sz w:val="16"/>
          <w:szCs w:val="16"/>
          <w:spacing w:val="1"/>
          <w:w w:val="100"/>
          <w:position w:val="-1"/>
        </w:rPr>
        <w:t>m</w:t>
      </w:r>
      <w:r>
        <w:rPr>
          <w:rFonts w:ascii="Segoe UI" w:hAnsi="Segoe UI" w:cs="Segoe UI" w:eastAsia="Segoe UI"/>
          <w:sz w:val="16"/>
          <w:szCs w:val="16"/>
          <w:spacing w:val="1"/>
          <w:w w:val="100"/>
          <w:position w:val="-1"/>
        </w:rPr>
        <w:t>m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a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r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y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0"/>
        </w:rPr>
      </w:r>
    </w:p>
    <w:p>
      <w:pPr>
        <w:spacing w:before="18" w:after="0" w:line="203" w:lineRule="exact"/>
        <w:ind w:right="-20"/>
        <w:jc w:val="left"/>
        <w:rPr>
          <w:rFonts w:ascii="Segoe UI" w:hAnsi="Segoe UI" w:cs="Segoe UI" w:eastAsia="Segoe UI"/>
          <w:sz w:val="16"/>
          <w:szCs w:val="16"/>
        </w:rPr>
      </w:pPr>
      <w:rPr/>
      <w:r>
        <w:rPr/>
        <w:br w:type="column"/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E</w:t>
      </w:r>
      <w:r>
        <w:rPr>
          <w:rFonts w:ascii="Segoe UI" w:hAnsi="Segoe UI" w:cs="Segoe UI" w:eastAsia="Segoe UI"/>
          <w:sz w:val="16"/>
          <w:szCs w:val="16"/>
          <w:spacing w:val="1"/>
          <w:w w:val="100"/>
          <w:position w:val="-1"/>
        </w:rPr>
        <w:t>x</w:t>
      </w:r>
      <w:r>
        <w:rPr>
          <w:rFonts w:ascii="Segoe UI" w:hAnsi="Segoe UI" w:cs="Segoe UI" w:eastAsia="Segoe UI"/>
          <w:sz w:val="16"/>
          <w:szCs w:val="16"/>
          <w:spacing w:val="1"/>
          <w:w w:val="100"/>
          <w:position w:val="-1"/>
        </w:rPr>
        <w:t>t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e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r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nal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 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Ta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s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k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s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4660" w:h="11420" w:orient="landscape"/>
          <w:pgMar w:top="320" w:bottom="0" w:left="280" w:right="120"/>
          <w:cols w:num="3" w:equalWidth="0">
            <w:col w:w="3506" w:space="3175"/>
            <w:col w:w="1258" w:space="2230"/>
            <w:col w:w="4091"/>
          </w:cols>
        </w:sectPr>
      </w:pPr>
      <w:rPr/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3" w:lineRule="exact"/>
        <w:ind w:right="-20"/>
        <w:jc w:val="right"/>
        <w:rPr>
          <w:rFonts w:ascii="Segoe UI" w:hAnsi="Segoe UI" w:cs="Segoe UI" w:eastAsia="Segoe UI"/>
          <w:sz w:val="16"/>
          <w:szCs w:val="16"/>
        </w:rPr>
      </w:pPr>
      <w:rPr/>
      <w:r>
        <w:rPr>
          <w:rFonts w:ascii="Segoe UI" w:hAnsi="Segoe UI" w:cs="Segoe UI" w:eastAsia="Segoe UI"/>
          <w:sz w:val="16"/>
          <w:szCs w:val="16"/>
          <w:spacing w:val="1"/>
          <w:w w:val="100"/>
          <w:position w:val="-1"/>
        </w:rPr>
        <w:t>S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p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l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i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t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3" w:lineRule="exact"/>
        <w:ind w:right="-64"/>
        <w:jc w:val="left"/>
        <w:rPr>
          <w:rFonts w:ascii="Segoe UI" w:hAnsi="Segoe UI" w:cs="Segoe UI" w:eastAsia="Segoe UI"/>
          <w:sz w:val="16"/>
          <w:szCs w:val="16"/>
        </w:rPr>
      </w:pPr>
      <w:rPr/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M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a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nual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 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Ta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s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k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3" w:lineRule="exact"/>
        <w:ind w:right="-20"/>
        <w:jc w:val="left"/>
        <w:rPr>
          <w:rFonts w:ascii="Segoe UI" w:hAnsi="Segoe UI" w:cs="Segoe UI" w:eastAsia="Segoe UI"/>
          <w:sz w:val="16"/>
          <w:szCs w:val="16"/>
        </w:rPr>
      </w:pPr>
      <w:rPr/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E</w:t>
      </w:r>
      <w:r>
        <w:rPr>
          <w:rFonts w:ascii="Segoe UI" w:hAnsi="Segoe UI" w:cs="Segoe UI" w:eastAsia="Segoe UI"/>
          <w:sz w:val="16"/>
          <w:szCs w:val="16"/>
          <w:spacing w:val="1"/>
          <w:w w:val="100"/>
          <w:position w:val="-1"/>
        </w:rPr>
        <w:t>x</w:t>
      </w:r>
      <w:r>
        <w:rPr>
          <w:rFonts w:ascii="Segoe UI" w:hAnsi="Segoe UI" w:cs="Segoe UI" w:eastAsia="Segoe UI"/>
          <w:sz w:val="16"/>
          <w:szCs w:val="16"/>
          <w:spacing w:val="1"/>
          <w:w w:val="100"/>
          <w:position w:val="-1"/>
        </w:rPr>
        <w:t>t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e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r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nal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 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M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i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l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e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s</w:t>
      </w:r>
      <w:r>
        <w:rPr>
          <w:rFonts w:ascii="Segoe UI" w:hAnsi="Segoe UI" w:cs="Segoe UI" w:eastAsia="Segoe UI"/>
          <w:sz w:val="16"/>
          <w:szCs w:val="16"/>
          <w:spacing w:val="1"/>
          <w:w w:val="100"/>
          <w:position w:val="-1"/>
        </w:rPr>
        <w:t>t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o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ne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4660" w:h="11420" w:orient="landscape"/>
          <w:pgMar w:top="320" w:bottom="0" w:left="280" w:right="120"/>
          <w:cols w:num="3" w:equalWidth="0">
            <w:col w:w="3505" w:space="3176"/>
            <w:col w:w="884" w:space="2604"/>
            <w:col w:w="4091"/>
          </w:cols>
        </w:sectPr>
      </w:pPr>
      <w:rPr/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71" w:right="-80"/>
        <w:jc w:val="left"/>
        <w:rPr>
          <w:rFonts w:ascii="Segoe UI" w:hAnsi="Segoe UI" w:cs="Segoe UI" w:eastAsia="Segoe UI"/>
          <w:sz w:val="20"/>
          <w:szCs w:val="20"/>
        </w:rPr>
      </w:pPr>
      <w:rPr/>
      <w:r>
        <w:rPr>
          <w:rFonts w:ascii="Segoe UI" w:hAnsi="Segoe UI" w:cs="Segoe UI" w:eastAsia="Segoe UI"/>
          <w:sz w:val="20"/>
          <w:szCs w:val="20"/>
          <w:spacing w:val="-1"/>
          <w:w w:val="100"/>
        </w:rPr>
        <w:t>P</w:t>
      </w:r>
      <w:r>
        <w:rPr>
          <w:rFonts w:ascii="Segoe UI" w:hAnsi="Segoe UI" w:cs="Segoe UI" w:eastAsia="Segoe UI"/>
          <w:sz w:val="20"/>
          <w:szCs w:val="20"/>
          <w:spacing w:val="0"/>
          <w:w w:val="100"/>
        </w:rPr>
        <w:t>r</w:t>
      </w:r>
      <w:r>
        <w:rPr>
          <w:rFonts w:ascii="Segoe UI" w:hAnsi="Segoe UI" w:cs="Segoe UI" w:eastAsia="Segoe UI"/>
          <w:sz w:val="20"/>
          <w:szCs w:val="20"/>
          <w:spacing w:val="1"/>
          <w:w w:val="100"/>
        </w:rPr>
        <w:t>o</w:t>
      </w:r>
      <w:r>
        <w:rPr>
          <w:rFonts w:ascii="Segoe UI" w:hAnsi="Segoe UI" w:cs="Segoe UI" w:eastAsia="Segoe UI"/>
          <w:sz w:val="20"/>
          <w:szCs w:val="20"/>
          <w:spacing w:val="0"/>
          <w:w w:val="100"/>
        </w:rPr>
        <w:t>j</w:t>
      </w:r>
      <w:r>
        <w:rPr>
          <w:rFonts w:ascii="Segoe UI" w:hAnsi="Segoe UI" w:cs="Segoe UI" w:eastAsia="Segoe UI"/>
          <w:sz w:val="20"/>
          <w:szCs w:val="20"/>
          <w:spacing w:val="-1"/>
          <w:w w:val="100"/>
        </w:rPr>
        <w:t>e</w:t>
      </w:r>
      <w:r>
        <w:rPr>
          <w:rFonts w:ascii="Segoe UI" w:hAnsi="Segoe UI" w:cs="Segoe UI" w:eastAsia="Segoe UI"/>
          <w:sz w:val="20"/>
          <w:szCs w:val="20"/>
          <w:spacing w:val="-1"/>
          <w:w w:val="100"/>
        </w:rPr>
        <w:t>c</w:t>
      </w:r>
      <w:r>
        <w:rPr>
          <w:rFonts w:ascii="Segoe UI" w:hAnsi="Segoe UI" w:cs="Segoe UI" w:eastAsia="Segoe UI"/>
          <w:sz w:val="20"/>
          <w:szCs w:val="20"/>
          <w:spacing w:val="0"/>
          <w:w w:val="100"/>
        </w:rPr>
        <w:t>t:</w:t>
      </w:r>
      <w:r>
        <w:rPr>
          <w:rFonts w:ascii="Segoe UI" w:hAnsi="Segoe UI" w:cs="Segoe UI" w:eastAsia="Segoe UI"/>
          <w:sz w:val="20"/>
          <w:szCs w:val="20"/>
          <w:spacing w:val="-7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spacing w:val="0"/>
          <w:w w:val="100"/>
        </w:rPr>
        <w:t>Gnatt</w:t>
      </w:r>
      <w:r>
        <w:rPr>
          <w:rFonts w:ascii="Segoe UI" w:hAnsi="Segoe UI" w:cs="Segoe UI" w:eastAsia="Segoe UI"/>
          <w:sz w:val="20"/>
          <w:szCs w:val="20"/>
          <w:spacing w:val="-5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spacing w:val="-1"/>
          <w:w w:val="100"/>
        </w:rPr>
        <w:t>C</w:t>
      </w:r>
      <w:r>
        <w:rPr>
          <w:rFonts w:ascii="Segoe UI" w:hAnsi="Segoe UI" w:cs="Segoe UI" w:eastAsia="Segoe UI"/>
          <w:sz w:val="20"/>
          <w:szCs w:val="20"/>
          <w:spacing w:val="0"/>
          <w:w w:val="100"/>
        </w:rPr>
        <w:t>harts</w:t>
      </w:r>
      <w:r>
        <w:rPr>
          <w:rFonts w:ascii="Segoe UI" w:hAnsi="Segoe UI" w:cs="Segoe UI" w:eastAsia="Segoe UI"/>
          <w:sz w:val="20"/>
          <w:szCs w:val="20"/>
          <w:spacing w:val="0"/>
          <w:w w:val="100"/>
        </w:rPr>
      </w:r>
    </w:p>
    <w:p>
      <w:pPr>
        <w:spacing w:before="0" w:after="0" w:line="264" w:lineRule="exact"/>
        <w:ind w:left="171" w:right="-20"/>
        <w:jc w:val="left"/>
        <w:rPr>
          <w:rFonts w:ascii="Segoe UI" w:hAnsi="Segoe UI" w:cs="Segoe UI" w:eastAsia="Segoe UI"/>
          <w:sz w:val="20"/>
          <w:szCs w:val="20"/>
        </w:rPr>
      </w:pPr>
      <w:rPr/>
      <w:r>
        <w:rPr>
          <w:rFonts w:ascii="Segoe UI" w:hAnsi="Segoe UI" w:cs="Segoe UI" w:eastAsia="Segoe UI"/>
          <w:sz w:val="20"/>
          <w:szCs w:val="20"/>
          <w:spacing w:val="0"/>
          <w:w w:val="100"/>
        </w:rPr>
        <w:t>D</w:t>
      </w:r>
      <w:r>
        <w:rPr>
          <w:rFonts w:ascii="Segoe UI" w:hAnsi="Segoe UI" w:cs="Segoe UI" w:eastAsia="Segoe UI"/>
          <w:sz w:val="20"/>
          <w:szCs w:val="20"/>
          <w:spacing w:val="-1"/>
          <w:w w:val="100"/>
        </w:rPr>
        <w:t>a</w:t>
      </w:r>
      <w:r>
        <w:rPr>
          <w:rFonts w:ascii="Segoe UI" w:hAnsi="Segoe UI" w:cs="Segoe UI" w:eastAsia="Segoe UI"/>
          <w:sz w:val="20"/>
          <w:szCs w:val="20"/>
          <w:spacing w:val="0"/>
          <w:w w:val="100"/>
        </w:rPr>
        <w:t>t</w:t>
      </w:r>
      <w:r>
        <w:rPr>
          <w:rFonts w:ascii="Segoe UI" w:hAnsi="Segoe UI" w:cs="Segoe UI" w:eastAsia="Segoe UI"/>
          <w:sz w:val="20"/>
          <w:szCs w:val="20"/>
          <w:spacing w:val="-1"/>
          <w:w w:val="100"/>
        </w:rPr>
        <w:t>e</w:t>
      </w:r>
      <w:r>
        <w:rPr>
          <w:rFonts w:ascii="Segoe UI" w:hAnsi="Segoe UI" w:cs="Segoe UI" w:eastAsia="Segoe UI"/>
          <w:sz w:val="20"/>
          <w:szCs w:val="20"/>
          <w:spacing w:val="0"/>
          <w:w w:val="100"/>
        </w:rPr>
        <w:t>:</w:t>
      </w:r>
      <w:r>
        <w:rPr>
          <w:rFonts w:ascii="Segoe UI" w:hAnsi="Segoe UI" w:cs="Segoe UI" w:eastAsia="Segoe UI"/>
          <w:sz w:val="20"/>
          <w:szCs w:val="20"/>
          <w:spacing w:val="-5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spacing w:val="0"/>
          <w:w w:val="100"/>
        </w:rPr>
        <w:t>Tue</w:t>
      </w:r>
      <w:r>
        <w:rPr>
          <w:rFonts w:ascii="Segoe UI" w:hAnsi="Segoe UI" w:cs="Segoe UI" w:eastAsia="Segoe UI"/>
          <w:sz w:val="20"/>
          <w:szCs w:val="20"/>
          <w:spacing w:val="-4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spacing w:val="0"/>
          <w:w w:val="100"/>
        </w:rPr>
        <w:t>11</w:t>
      </w:r>
      <w:r>
        <w:rPr>
          <w:rFonts w:ascii="Segoe UI" w:hAnsi="Segoe UI" w:cs="Segoe UI" w:eastAsia="Segoe UI"/>
          <w:sz w:val="20"/>
          <w:szCs w:val="20"/>
          <w:spacing w:val="-1"/>
          <w:w w:val="100"/>
        </w:rPr>
        <w:t>/</w:t>
      </w:r>
      <w:r>
        <w:rPr>
          <w:rFonts w:ascii="Segoe UI" w:hAnsi="Segoe UI" w:cs="Segoe UI" w:eastAsia="Segoe UI"/>
          <w:sz w:val="20"/>
          <w:szCs w:val="20"/>
          <w:spacing w:val="0"/>
          <w:w w:val="100"/>
        </w:rPr>
        <w:t>12</w:t>
      </w:r>
      <w:r>
        <w:rPr>
          <w:rFonts w:ascii="Segoe UI" w:hAnsi="Segoe UI" w:cs="Segoe UI" w:eastAsia="Segoe UI"/>
          <w:sz w:val="20"/>
          <w:szCs w:val="20"/>
          <w:spacing w:val="-1"/>
          <w:w w:val="100"/>
        </w:rPr>
        <w:t>/</w:t>
      </w:r>
      <w:r>
        <w:rPr>
          <w:rFonts w:ascii="Segoe UI" w:hAnsi="Segoe UI" w:cs="Segoe UI" w:eastAsia="Segoe UI"/>
          <w:sz w:val="20"/>
          <w:szCs w:val="20"/>
          <w:spacing w:val="0"/>
          <w:w w:val="100"/>
        </w:rPr>
        <w:t>13</w:t>
      </w:r>
      <w:r>
        <w:rPr>
          <w:rFonts w:ascii="Segoe UI" w:hAnsi="Segoe UI" w:cs="Segoe UI" w:eastAsia="Segoe UI"/>
          <w:sz w:val="20"/>
          <w:szCs w:val="20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rPr>
          <w:rFonts w:ascii="Segoe UI" w:hAnsi="Segoe UI" w:cs="Segoe UI" w:eastAsia="Segoe UI"/>
          <w:sz w:val="16"/>
          <w:szCs w:val="16"/>
        </w:rPr>
      </w:pPr>
      <w:rPr/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M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i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l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e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s</w:t>
      </w:r>
      <w:r>
        <w:rPr>
          <w:rFonts w:ascii="Segoe UI" w:hAnsi="Segoe UI" w:cs="Segoe UI" w:eastAsia="Segoe UI"/>
          <w:sz w:val="16"/>
          <w:szCs w:val="16"/>
          <w:spacing w:val="1"/>
          <w:w w:val="100"/>
        </w:rPr>
        <w:t>t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o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ne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Segoe UI" w:hAnsi="Segoe UI" w:cs="Segoe UI" w:eastAsia="Segoe UI"/>
          <w:sz w:val="16"/>
          <w:szCs w:val="16"/>
        </w:rPr>
      </w:pPr>
      <w:rPr/>
      <w:r>
        <w:rPr>
          <w:rFonts w:ascii="Segoe UI" w:hAnsi="Segoe UI" w:cs="Segoe UI" w:eastAsia="Segoe UI"/>
          <w:sz w:val="16"/>
          <w:szCs w:val="16"/>
          <w:spacing w:val="1"/>
          <w:w w:val="100"/>
        </w:rPr>
        <w:t>S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u</w:t>
      </w:r>
      <w:r>
        <w:rPr>
          <w:rFonts w:ascii="Segoe UI" w:hAnsi="Segoe UI" w:cs="Segoe UI" w:eastAsia="Segoe UI"/>
          <w:sz w:val="16"/>
          <w:szCs w:val="16"/>
          <w:spacing w:val="1"/>
          <w:w w:val="100"/>
        </w:rPr>
        <w:t>m</w:t>
      </w:r>
      <w:r>
        <w:rPr>
          <w:rFonts w:ascii="Segoe UI" w:hAnsi="Segoe UI" w:cs="Segoe UI" w:eastAsia="Segoe UI"/>
          <w:sz w:val="16"/>
          <w:szCs w:val="16"/>
          <w:spacing w:val="1"/>
          <w:w w:val="100"/>
        </w:rPr>
        <w:t>m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a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r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y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3" w:lineRule="exact"/>
        <w:ind w:right="-64"/>
        <w:jc w:val="left"/>
        <w:rPr>
          <w:rFonts w:ascii="Segoe UI" w:hAnsi="Segoe UI" w:cs="Segoe UI" w:eastAsia="Segoe UI"/>
          <w:sz w:val="16"/>
          <w:szCs w:val="16"/>
        </w:rPr>
      </w:pPr>
      <w:rPr/>
      <w:r>
        <w:rPr>
          <w:rFonts w:ascii="Segoe UI" w:hAnsi="Segoe UI" w:cs="Segoe UI" w:eastAsia="Segoe UI"/>
          <w:sz w:val="16"/>
          <w:szCs w:val="16"/>
          <w:spacing w:val="1"/>
          <w:w w:val="100"/>
          <w:position w:val="-1"/>
        </w:rPr>
        <w:t>P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r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o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j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ect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 </w:t>
      </w:r>
      <w:r>
        <w:rPr>
          <w:rFonts w:ascii="Segoe UI" w:hAnsi="Segoe UI" w:cs="Segoe UI" w:eastAsia="Segoe UI"/>
          <w:sz w:val="16"/>
          <w:szCs w:val="16"/>
          <w:spacing w:val="1"/>
          <w:w w:val="100"/>
          <w:position w:val="-1"/>
        </w:rPr>
        <w:t>S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u</w:t>
      </w:r>
      <w:r>
        <w:rPr>
          <w:rFonts w:ascii="Segoe UI" w:hAnsi="Segoe UI" w:cs="Segoe UI" w:eastAsia="Segoe UI"/>
          <w:sz w:val="16"/>
          <w:szCs w:val="16"/>
          <w:spacing w:val="1"/>
          <w:w w:val="100"/>
          <w:position w:val="-1"/>
        </w:rPr>
        <w:t>m</w:t>
      </w:r>
      <w:r>
        <w:rPr>
          <w:rFonts w:ascii="Segoe UI" w:hAnsi="Segoe UI" w:cs="Segoe UI" w:eastAsia="Segoe UI"/>
          <w:sz w:val="16"/>
          <w:szCs w:val="16"/>
          <w:spacing w:val="1"/>
          <w:w w:val="100"/>
          <w:position w:val="-1"/>
        </w:rPr>
        <w:t>m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a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r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y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rPr>
          <w:rFonts w:ascii="Segoe UI" w:hAnsi="Segoe UI" w:cs="Segoe UI" w:eastAsia="Segoe UI"/>
          <w:sz w:val="16"/>
          <w:szCs w:val="16"/>
        </w:rPr>
      </w:pPr>
      <w:rPr/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Durati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o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n</w:t>
      </w:r>
      <w:r>
        <w:rPr>
          <w:rFonts w:ascii="Segoe UI" w:hAnsi="Segoe UI" w:cs="Segoe UI" w:eastAsia="Segoe UI"/>
          <w:sz w:val="16"/>
          <w:szCs w:val="16"/>
          <w:spacing w:val="1"/>
          <w:w w:val="100"/>
        </w:rPr>
        <w:t>-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o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nly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72"/>
        <w:jc w:val="left"/>
        <w:rPr>
          <w:rFonts w:ascii="Segoe UI" w:hAnsi="Segoe UI" w:cs="Segoe UI" w:eastAsia="Segoe UI"/>
          <w:sz w:val="16"/>
          <w:szCs w:val="16"/>
        </w:rPr>
      </w:pPr>
      <w:rPr/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M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a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nual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 </w:t>
      </w:r>
      <w:r>
        <w:rPr>
          <w:rFonts w:ascii="Segoe UI" w:hAnsi="Segoe UI" w:cs="Segoe UI" w:eastAsia="Segoe UI"/>
          <w:sz w:val="16"/>
          <w:szCs w:val="16"/>
          <w:spacing w:val="1"/>
          <w:w w:val="100"/>
        </w:rPr>
        <w:t>S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u</w:t>
      </w:r>
      <w:r>
        <w:rPr>
          <w:rFonts w:ascii="Segoe UI" w:hAnsi="Segoe UI" w:cs="Segoe UI" w:eastAsia="Segoe UI"/>
          <w:sz w:val="16"/>
          <w:szCs w:val="16"/>
          <w:spacing w:val="1"/>
          <w:w w:val="100"/>
        </w:rPr>
        <w:t>m</w:t>
      </w:r>
      <w:r>
        <w:rPr>
          <w:rFonts w:ascii="Segoe UI" w:hAnsi="Segoe UI" w:cs="Segoe UI" w:eastAsia="Segoe UI"/>
          <w:sz w:val="16"/>
          <w:szCs w:val="16"/>
          <w:spacing w:val="1"/>
          <w:w w:val="100"/>
        </w:rPr>
        <w:t>m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a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r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y</w:t>
      </w:r>
      <w:r>
        <w:rPr>
          <w:rFonts w:ascii="Segoe UI" w:hAnsi="Segoe UI" w:cs="Segoe UI" w:eastAsia="Segoe UI"/>
          <w:sz w:val="16"/>
          <w:szCs w:val="16"/>
          <w:spacing w:val="-2"/>
          <w:w w:val="100"/>
        </w:rPr>
        <w:t> 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R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o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l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l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up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3" w:lineRule="exact"/>
        <w:ind w:right="-20"/>
        <w:jc w:val="left"/>
        <w:rPr>
          <w:rFonts w:ascii="Segoe UI" w:hAnsi="Segoe UI" w:cs="Segoe UI" w:eastAsia="Segoe UI"/>
          <w:sz w:val="16"/>
          <w:szCs w:val="16"/>
        </w:rPr>
      </w:pPr>
      <w:rPr/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M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a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nual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 </w:t>
      </w:r>
      <w:r>
        <w:rPr>
          <w:rFonts w:ascii="Segoe UI" w:hAnsi="Segoe UI" w:cs="Segoe UI" w:eastAsia="Segoe UI"/>
          <w:sz w:val="16"/>
          <w:szCs w:val="16"/>
          <w:spacing w:val="1"/>
          <w:w w:val="100"/>
          <w:position w:val="-1"/>
        </w:rPr>
        <w:t>S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u</w:t>
      </w:r>
      <w:r>
        <w:rPr>
          <w:rFonts w:ascii="Segoe UI" w:hAnsi="Segoe UI" w:cs="Segoe UI" w:eastAsia="Segoe UI"/>
          <w:sz w:val="16"/>
          <w:szCs w:val="16"/>
          <w:spacing w:val="1"/>
          <w:w w:val="100"/>
          <w:position w:val="-1"/>
        </w:rPr>
        <w:t>m</w:t>
      </w:r>
      <w:r>
        <w:rPr>
          <w:rFonts w:ascii="Segoe UI" w:hAnsi="Segoe UI" w:cs="Segoe UI" w:eastAsia="Segoe UI"/>
          <w:sz w:val="16"/>
          <w:szCs w:val="16"/>
          <w:spacing w:val="1"/>
          <w:w w:val="100"/>
          <w:position w:val="-1"/>
        </w:rPr>
        <w:t>m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a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r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y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rPr>
          <w:rFonts w:ascii="Segoe UI" w:hAnsi="Segoe UI" w:cs="Segoe UI" w:eastAsia="Segoe UI"/>
          <w:sz w:val="16"/>
          <w:szCs w:val="16"/>
        </w:rPr>
      </w:pPr>
      <w:rPr/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Dea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d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l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i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ne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Segoe UI" w:hAnsi="Segoe UI" w:cs="Segoe UI" w:eastAsia="Segoe UI"/>
          <w:sz w:val="16"/>
          <w:szCs w:val="16"/>
        </w:rPr>
      </w:pPr>
      <w:rPr/>
      <w:r>
        <w:rPr>
          <w:rFonts w:ascii="Segoe UI" w:hAnsi="Segoe UI" w:cs="Segoe UI" w:eastAsia="Segoe UI"/>
          <w:sz w:val="16"/>
          <w:szCs w:val="16"/>
          <w:spacing w:val="1"/>
          <w:w w:val="100"/>
        </w:rPr>
        <w:t>P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r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o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g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r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e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s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s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3" w:lineRule="exact"/>
        <w:ind w:right="-20"/>
        <w:jc w:val="left"/>
        <w:rPr>
          <w:rFonts w:ascii="Segoe UI" w:hAnsi="Segoe UI" w:cs="Segoe UI" w:eastAsia="Segoe UI"/>
          <w:sz w:val="16"/>
          <w:szCs w:val="16"/>
        </w:rPr>
      </w:pPr>
      <w:rPr/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M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a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nual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 </w:t>
      </w:r>
      <w:r>
        <w:rPr>
          <w:rFonts w:ascii="Segoe UI" w:hAnsi="Segoe UI" w:cs="Segoe UI" w:eastAsia="Segoe UI"/>
          <w:sz w:val="16"/>
          <w:szCs w:val="16"/>
          <w:spacing w:val="1"/>
          <w:w w:val="100"/>
          <w:position w:val="-1"/>
        </w:rPr>
        <w:t>P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r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o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g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r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e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s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s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4660" w:h="11420" w:orient="landscape"/>
          <w:pgMar w:top="320" w:bottom="0" w:left="280" w:right="120"/>
          <w:cols w:num="4" w:equalWidth="0">
            <w:col w:w="1975" w:space="1219"/>
            <w:col w:w="1206" w:space="2282"/>
            <w:col w:w="1736" w:space="1752"/>
            <w:col w:w="4090"/>
          </w:cols>
        </w:sectPr>
      </w:pPr>
      <w:rPr/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363"/>
        <w:jc w:val="right"/>
        <w:rPr>
          <w:rFonts w:ascii="Segoe UI" w:hAnsi="Segoe UI" w:cs="Segoe UI" w:eastAsia="Segoe UI"/>
          <w:sz w:val="16"/>
          <w:szCs w:val="16"/>
        </w:rPr>
      </w:pPr>
      <w:rPr/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Inact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i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ve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 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Ta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s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k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3" w:lineRule="exact"/>
        <w:ind w:right="-20"/>
        <w:jc w:val="right"/>
        <w:rPr>
          <w:rFonts w:ascii="Segoe UI" w:hAnsi="Segoe UI" w:cs="Segoe UI" w:eastAsia="Segoe UI"/>
          <w:sz w:val="16"/>
          <w:szCs w:val="16"/>
        </w:rPr>
      </w:pPr>
      <w:rPr/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Inact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i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ve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 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M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i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l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e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s</w:t>
      </w:r>
      <w:r>
        <w:rPr>
          <w:rFonts w:ascii="Segoe UI" w:hAnsi="Segoe UI" w:cs="Segoe UI" w:eastAsia="Segoe UI"/>
          <w:sz w:val="16"/>
          <w:szCs w:val="16"/>
          <w:spacing w:val="1"/>
          <w:w w:val="100"/>
          <w:position w:val="-1"/>
        </w:rPr>
        <w:t>t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o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ne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rPr>
          <w:rFonts w:ascii="Segoe UI" w:hAnsi="Segoe UI" w:cs="Segoe UI" w:eastAsia="Segoe UI"/>
          <w:sz w:val="16"/>
          <w:szCs w:val="16"/>
        </w:rPr>
      </w:pPr>
      <w:rPr/>
      <w:r>
        <w:rPr>
          <w:rFonts w:ascii="Segoe UI" w:hAnsi="Segoe UI" w:cs="Segoe UI" w:eastAsia="Segoe UI"/>
          <w:sz w:val="16"/>
          <w:szCs w:val="16"/>
          <w:spacing w:val="1"/>
          <w:w w:val="100"/>
        </w:rPr>
        <w:t>S</w:t>
      </w:r>
      <w:r>
        <w:rPr>
          <w:rFonts w:ascii="Segoe UI" w:hAnsi="Segoe UI" w:cs="Segoe UI" w:eastAsia="Segoe UI"/>
          <w:sz w:val="16"/>
          <w:szCs w:val="16"/>
          <w:spacing w:val="1"/>
          <w:w w:val="100"/>
        </w:rPr>
        <w:t>t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a</w:t>
      </w:r>
      <w:r>
        <w:rPr>
          <w:rFonts w:ascii="Segoe UI" w:hAnsi="Segoe UI" w:cs="Segoe UI" w:eastAsia="Segoe UI"/>
          <w:sz w:val="16"/>
          <w:szCs w:val="16"/>
          <w:spacing w:val="-1"/>
          <w:w w:val="100"/>
        </w:rPr>
        <w:t>r</w:t>
      </w:r>
      <w:r>
        <w:rPr>
          <w:rFonts w:ascii="Segoe UI" w:hAnsi="Segoe UI" w:cs="Segoe UI" w:eastAsia="Segoe UI"/>
          <w:sz w:val="16"/>
          <w:szCs w:val="16"/>
          <w:spacing w:val="1"/>
          <w:w w:val="100"/>
        </w:rPr>
        <w:t>t</w:t>
      </w:r>
      <w:r>
        <w:rPr>
          <w:rFonts w:ascii="Segoe UI" w:hAnsi="Segoe UI" w:cs="Segoe UI" w:eastAsia="Segoe UI"/>
          <w:sz w:val="16"/>
          <w:szCs w:val="16"/>
          <w:spacing w:val="0"/>
          <w:w w:val="100"/>
        </w:rPr>
        <w:t>-only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3" w:lineRule="exact"/>
        <w:ind w:right="-20"/>
        <w:jc w:val="left"/>
        <w:rPr>
          <w:rFonts w:ascii="Segoe UI" w:hAnsi="Segoe UI" w:cs="Segoe UI" w:eastAsia="Segoe UI"/>
          <w:sz w:val="16"/>
          <w:szCs w:val="16"/>
        </w:rPr>
      </w:pPr>
      <w:rPr/>
      <w:r>
        <w:rPr>
          <w:rFonts w:ascii="Segoe UI" w:hAnsi="Segoe UI" w:cs="Segoe UI" w:eastAsia="Segoe UI"/>
          <w:sz w:val="16"/>
          <w:szCs w:val="16"/>
          <w:spacing w:val="1"/>
          <w:w w:val="100"/>
          <w:position w:val="-1"/>
        </w:rPr>
        <w:t>F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i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ni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s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h</w:t>
      </w:r>
      <w:r>
        <w:rPr>
          <w:rFonts w:ascii="Segoe UI" w:hAnsi="Segoe UI" w:cs="Segoe UI" w:eastAsia="Segoe UI"/>
          <w:sz w:val="16"/>
          <w:szCs w:val="16"/>
          <w:spacing w:val="1"/>
          <w:w w:val="100"/>
          <w:position w:val="-1"/>
        </w:rPr>
        <w:t>-</w:t>
      </w:r>
      <w:r>
        <w:rPr>
          <w:rFonts w:ascii="Segoe UI" w:hAnsi="Segoe UI" w:cs="Segoe UI" w:eastAsia="Segoe UI"/>
          <w:sz w:val="16"/>
          <w:szCs w:val="16"/>
          <w:spacing w:val="-1"/>
          <w:w w:val="100"/>
          <w:position w:val="-1"/>
        </w:rPr>
        <w:t>o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-1"/>
        </w:rPr>
        <w:t>nly</w:t>
      </w:r>
      <w:r>
        <w:rPr>
          <w:rFonts w:ascii="Segoe UI" w:hAnsi="Segoe UI" w:cs="Segoe UI" w:eastAsia="Segoe UI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4660" w:h="11420" w:orient="landscape"/>
          <w:pgMar w:top="320" w:bottom="0" w:left="280" w:right="120"/>
          <w:cols w:num="2" w:equalWidth="0">
            <w:col w:w="4477" w:space="2204"/>
            <w:col w:w="7579"/>
          </w:cols>
        </w:sectPr>
      </w:pPr>
      <w:rPr/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17.760pt;margin-top:20.879995pt;width:714.359995pt;height:540.070pt;mso-position-horizontal-relative:page;mso-position-vertical-relative:page;z-index:-1232" coordorigin="355,418" coordsize="14287,10801">
            <v:group style="position:absolute;left:362;top:914;width:14273;height:2" coordorigin="362,914" coordsize="14273,2">
              <v:shape style="position:absolute;left:362;top:914;width:14273;height:2" coordorigin="362,914" coordsize="14273,0" path="m362,914l14635,914e" filled="f" stroked="t" strokeweight=".48pt" strokecolor="#808080">
                <v:path arrowok="t"/>
              </v:shape>
            </v:group>
            <v:group style="position:absolute;left:362;top:4971;width:14273;height:2" coordorigin="362,4971" coordsize="14273,2">
              <v:shape style="position:absolute;left:362;top:4971;width:14273;height:2" coordorigin="362,4971" coordsize="14273,0" path="m362,4971l14635,4971e" filled="f" stroked="t" strokeweight=".48pt" strokecolor="#808080">
                <v:path arrowok="t"/>
              </v:shape>
            </v:group>
            <v:group style="position:absolute;left:2074;top:422;width:2;height:4549" coordorigin="2074,422" coordsize="2,4549">
              <v:shape style="position:absolute;left:2074;top:422;width:2;height:4549" coordorigin="2074,422" coordsize="0,4549" path="m2074,422l2074,4971e" filled="f" stroked="t" strokeweight=".48pt" strokecolor="#808080">
                <v:path arrowok="t"/>
              </v:shape>
            </v:group>
            <v:group style="position:absolute;left:362;top:1227;width:1712;height:2" coordorigin="362,1227" coordsize="1712,2">
              <v:shape style="position:absolute;left:362;top:1227;width:1712;height:2" coordorigin="362,1227" coordsize="1712,0" path="m362,1227l2074,1227e" filled="f" stroked="t" strokeweight=".24pt" strokecolor="#D3D3D3">
                <v:path arrowok="t"/>
              </v:shape>
            </v:group>
            <v:group style="position:absolute;left:362;top:1539;width:1712;height:2" coordorigin="362,1539" coordsize="1712,2">
              <v:shape style="position:absolute;left:362;top:1539;width:1712;height:2" coordorigin="362,1539" coordsize="1712,0" path="m362,1539l2074,1539e" filled="f" stroked="t" strokeweight=".24pt" strokecolor="#D3D3D3">
                <v:path arrowok="t"/>
              </v:shape>
            </v:group>
            <v:group style="position:absolute;left:362;top:1851;width:1712;height:2" coordorigin="362,1851" coordsize="1712,2">
              <v:shape style="position:absolute;left:362;top:1851;width:1712;height:2" coordorigin="362,1851" coordsize="1712,0" path="m362,1851l2074,1851e" filled="f" stroked="t" strokeweight=".24pt" strokecolor="#D3D3D3">
                <v:path arrowok="t"/>
              </v:shape>
            </v:group>
            <v:group style="position:absolute;left:362;top:2163;width:1712;height:2" coordorigin="362,2163" coordsize="1712,2">
              <v:shape style="position:absolute;left:362;top:2163;width:1712;height:2" coordorigin="362,2163" coordsize="1712,0" path="m362,2163l2074,2163e" filled="f" stroked="t" strokeweight=".24pt" strokecolor="#D3D3D3">
                <v:path arrowok="t"/>
              </v:shape>
            </v:group>
            <v:group style="position:absolute;left:362;top:2475;width:1712;height:2" coordorigin="362,2475" coordsize="1712,2">
              <v:shape style="position:absolute;left:362;top:2475;width:1712;height:2" coordorigin="362,2475" coordsize="1712,0" path="m362,2475l2074,2475e" filled="f" stroked="t" strokeweight=".24pt" strokecolor="#D3D3D3">
                <v:path arrowok="t"/>
              </v:shape>
            </v:group>
            <v:group style="position:absolute;left:362;top:2787;width:1712;height:2" coordorigin="362,2787" coordsize="1712,2">
              <v:shape style="position:absolute;left:362;top:2787;width:1712;height:2" coordorigin="362,2787" coordsize="1712,0" path="m362,2787l2074,2787e" filled="f" stroked="t" strokeweight=".24pt" strokecolor="#D3D3D3">
                <v:path arrowok="t"/>
              </v:shape>
            </v:group>
            <v:group style="position:absolute;left:362;top:3099;width:1712;height:2" coordorigin="362,3099" coordsize="1712,2">
              <v:shape style="position:absolute;left:362;top:3099;width:1712;height:2" coordorigin="362,3099" coordsize="1712,0" path="m362,3099l2074,3099e" filled="f" stroked="t" strokeweight=".24pt" strokecolor="#D3D3D3">
                <v:path arrowok="t"/>
              </v:shape>
            </v:group>
            <v:group style="position:absolute;left:362;top:3411;width:1712;height:2" coordorigin="362,3411" coordsize="1712,2">
              <v:shape style="position:absolute;left:362;top:3411;width:1712;height:2" coordorigin="362,3411" coordsize="1712,0" path="m362,3411l2074,3411e" filled="f" stroked="t" strokeweight=".24pt" strokecolor="#D3D3D3">
                <v:path arrowok="t"/>
              </v:shape>
            </v:group>
            <v:group style="position:absolute;left:362;top:3723;width:1712;height:2" coordorigin="362,3723" coordsize="1712,2">
              <v:shape style="position:absolute;left:362;top:3723;width:1712;height:2" coordorigin="362,3723" coordsize="1712,0" path="m362,3723l2074,3723e" filled="f" stroked="t" strokeweight=".24pt" strokecolor="#D3D3D3">
                <v:path arrowok="t"/>
              </v:shape>
            </v:group>
            <v:group style="position:absolute;left:362;top:4035;width:1712;height:2" coordorigin="362,4035" coordsize="1712,2">
              <v:shape style="position:absolute;left:362;top:4035;width:1712;height:2" coordorigin="362,4035" coordsize="1712,0" path="m362,4035l2074,4035e" filled="f" stroked="t" strokeweight=".24pt" strokecolor="#D3D3D3">
                <v:path arrowok="t"/>
              </v:shape>
            </v:group>
            <v:group style="position:absolute;left:362;top:4347;width:1712;height:2" coordorigin="362,4347" coordsize="1712,2">
              <v:shape style="position:absolute;left:362;top:4347;width:1712;height:2" coordorigin="362,4347" coordsize="1712,0" path="m362,4347l2074,4347e" filled="f" stroked="t" strokeweight=".24pt" strokecolor="#D3D3D3">
                <v:path arrowok="t"/>
              </v:shape>
            </v:group>
            <v:group style="position:absolute;left:362;top:4659;width:1712;height:2" coordorigin="362,4659" coordsize="1712,2">
              <v:shape style="position:absolute;left:362;top:4659;width:1712;height:2" coordorigin="362,4659" coordsize="1712,0" path="m362,4659l2074,4659e" filled="f" stroked="t" strokeweight=".24pt" strokecolor="#D3D3D3">
                <v:path arrowok="t"/>
              </v:shape>
            </v:group>
            <v:group style="position:absolute;left:3415;top:917;width:449;height:94" coordorigin="3415,917" coordsize="449,94">
              <v:shape style="position:absolute;left:3415;top:917;width:449;height:94" coordorigin="3415,917" coordsize="449,94" path="m3415,1010l3864,1010,3864,917,3415,917,3415,1010xe" filled="t" fillcolor="#F7F7F7" stroked="f">
                <v:path arrowok="t"/>
                <v:fill/>
              </v:shape>
            </v:group>
            <v:group style="position:absolute;left:3415;top:1140;width:449;height:182" coordorigin="3415,1140" coordsize="449,182">
              <v:shape style="position:absolute;left:3415;top:1140;width:449;height:182" coordorigin="3415,1140" coordsize="449,182" path="m3415,1322l3864,1322,3864,1140,3415,1140,3415,1322xe" filled="t" fillcolor="#F7F7F7" stroked="f">
                <v:path arrowok="t"/>
                <v:fill/>
              </v:shape>
            </v:group>
            <v:group style="position:absolute;left:3415;top:1452;width:449;height:182" coordorigin="3415,1452" coordsize="449,182">
              <v:shape style="position:absolute;left:3415;top:1452;width:449;height:182" coordorigin="3415,1452" coordsize="449,182" path="m3415,1634l3864,1634,3864,1452,3415,1452,3415,1634xe" filled="t" fillcolor="#F7F7F7" stroked="f">
                <v:path arrowok="t"/>
                <v:fill/>
              </v:shape>
            </v:group>
            <v:group style="position:absolute;left:3415;top:1764;width:449;height:3206" coordorigin="3415,1764" coordsize="449,3206">
              <v:shape style="position:absolute;left:3415;top:1764;width:449;height:3206" coordorigin="3415,1764" coordsize="449,3206" path="m3415,4970l3864,4970,3864,1764,3415,1764,3415,4970xe" filled="t" fillcolor="#F7F7F7" stroked="f">
                <v:path arrowok="t"/>
                <v:fill/>
              </v:shape>
            </v:group>
            <v:group style="position:absolute;left:3864;top:917;width:446;height:94" coordorigin="3864,917" coordsize="446,94">
              <v:shape style="position:absolute;left:3864;top:917;width:446;height:94" coordorigin="3864,917" coordsize="446,94" path="m3864,1010l4310,1010,4310,917,3864,917,3864,1010xe" filled="t" fillcolor="#F7F7F7" stroked="f">
                <v:path arrowok="t"/>
                <v:fill/>
              </v:shape>
            </v:group>
            <v:group style="position:absolute;left:3864;top:1140;width:446;height:182" coordorigin="3864,1140" coordsize="446,182">
              <v:shape style="position:absolute;left:3864;top:1140;width:446;height:182" coordorigin="3864,1140" coordsize="446,182" path="m3864,1322l4310,1322,4310,1140,3864,1140,3864,1322xe" filled="t" fillcolor="#F7F7F7" stroked="f">
                <v:path arrowok="t"/>
                <v:fill/>
              </v:shape>
            </v:group>
            <v:group style="position:absolute;left:3864;top:1452;width:446;height:182" coordorigin="3864,1452" coordsize="446,182">
              <v:shape style="position:absolute;left:3864;top:1452;width:446;height:182" coordorigin="3864,1452" coordsize="446,182" path="m3864,1634l4310,1634,4310,1452,3864,1452,3864,1634xe" filled="t" fillcolor="#F7F7F7" stroked="f">
                <v:path arrowok="t"/>
                <v:fill/>
              </v:shape>
            </v:group>
            <v:group style="position:absolute;left:3864;top:1764;width:446;height:3206" coordorigin="3864,1764" coordsize="446,3206">
              <v:shape style="position:absolute;left:3864;top:1764;width:446;height:3206" coordorigin="3864,1764" coordsize="446,3206" path="m3864,4970l4310,4970,4310,1764,3864,1764,3864,4970xe" filled="t" fillcolor="#F7F7F7" stroked="f">
                <v:path arrowok="t"/>
                <v:fill/>
              </v:shape>
            </v:group>
            <v:group style="position:absolute;left:6550;top:917;width:446;height:1654" coordorigin="6550,917" coordsize="446,1654">
              <v:shape style="position:absolute;left:6550;top:917;width:446;height:1654" coordorigin="6550,917" coordsize="446,1654" path="m6550,2570l6996,2570,6996,917,6550,917,6550,2570xe" filled="t" fillcolor="#F7F7F7" stroked="f">
                <v:path arrowok="t"/>
                <v:fill/>
              </v:shape>
            </v:group>
            <v:group style="position:absolute;left:6550;top:2700;width:446;height:182" coordorigin="6550,2700" coordsize="446,182">
              <v:shape style="position:absolute;left:6550;top:2700;width:446;height:182" coordorigin="6550,2700" coordsize="446,182" path="m6550,2882l6996,2882,6996,2700,6550,2700,6550,2882xe" filled="t" fillcolor="#F7F7F7" stroked="f">
                <v:path arrowok="t"/>
                <v:fill/>
              </v:shape>
            </v:group>
            <v:group style="position:absolute;left:6550;top:3012;width:446;height:1958" coordorigin="6550,3012" coordsize="446,1958">
              <v:shape style="position:absolute;left:6550;top:3012;width:446;height:1958" coordorigin="6550,3012" coordsize="446,1958" path="m6550,4970l6996,4970,6996,3012,6550,3012,6550,4970xe" filled="t" fillcolor="#F7F7F7" stroked="f">
                <v:path arrowok="t"/>
                <v:fill/>
              </v:shape>
            </v:group>
            <v:group style="position:absolute;left:6996;top:917;width:449;height:1654" coordorigin="6996,917" coordsize="449,1654">
              <v:shape style="position:absolute;left:6996;top:917;width:449;height:1654" coordorigin="6996,917" coordsize="449,1654" path="m6996,2570l7445,2570,7445,917,6996,917,6996,2570xe" filled="t" fillcolor="#F7F7F7" stroked="f">
                <v:path arrowok="t"/>
                <v:fill/>
              </v:shape>
            </v:group>
            <v:group style="position:absolute;left:6996;top:2700;width:449;height:182" coordorigin="6996,2700" coordsize="449,182">
              <v:shape style="position:absolute;left:6996;top:2700;width:449;height:182" coordorigin="6996,2700" coordsize="449,182" path="m6996,2882l7445,2882,7445,2700,6996,2700,6996,2882xe" filled="t" fillcolor="#F7F7F7" stroked="f">
                <v:path arrowok="t"/>
                <v:fill/>
              </v:shape>
            </v:group>
            <v:group style="position:absolute;left:6996;top:3012;width:449;height:1958" coordorigin="6996,3012" coordsize="449,1958">
              <v:shape style="position:absolute;left:6996;top:3012;width:449;height:1958" coordorigin="6996,3012" coordsize="449,1958" path="m6996,4970l7445,4970,7445,3012,6996,3012,6996,4970xe" filled="t" fillcolor="#F7F7F7" stroked="f">
                <v:path arrowok="t"/>
                <v:fill/>
              </v:shape>
            </v:group>
            <v:group style="position:absolute;left:9682;top:917;width:449;height:2902" coordorigin="9682,917" coordsize="449,2902">
              <v:shape style="position:absolute;left:9682;top:917;width:449;height:2902" coordorigin="9682,917" coordsize="449,2902" path="m9682,3818l10130,3818,10130,917,9682,917,9682,3818xe" filled="t" fillcolor="#F7F7F7" stroked="f">
                <v:path arrowok="t"/>
                <v:fill/>
              </v:shape>
            </v:group>
            <v:group style="position:absolute;left:9682;top:3948;width:449;height:1022" coordorigin="9682,3948" coordsize="449,1022">
              <v:shape style="position:absolute;left:9682;top:3948;width:449;height:1022" coordorigin="9682,3948" coordsize="449,1022" path="m9682,4970l10130,4970,10130,3948,9682,3948,9682,4970xe" filled="t" fillcolor="#F7F7F7" stroked="f">
                <v:path arrowok="t"/>
                <v:fill/>
              </v:shape>
            </v:group>
            <v:group style="position:absolute;left:10130;top:917;width:446;height:2902" coordorigin="10130,917" coordsize="446,2902">
              <v:shape style="position:absolute;left:10130;top:917;width:446;height:2902" coordorigin="10130,917" coordsize="446,2902" path="m10130,3818l10577,3818,10577,917,10130,917,10130,3818xe" filled="t" fillcolor="#F7F7F7" stroked="f">
                <v:path arrowok="t"/>
                <v:fill/>
              </v:shape>
            </v:group>
            <v:group style="position:absolute;left:10130;top:3948;width:446;height:1022" coordorigin="10130,3948" coordsize="446,1022">
              <v:shape style="position:absolute;left:10130;top:3948;width:446;height:1022" coordorigin="10130,3948" coordsize="446,1022" path="m10130,4970l10577,4970,10577,3948,10130,3948,10130,4970xe" filled="t" fillcolor="#F7F7F7" stroked="f">
                <v:path arrowok="t"/>
                <v:fill/>
              </v:shape>
            </v:group>
            <v:group style="position:absolute;left:12814;top:917;width:449;height:3214" coordorigin="12814,917" coordsize="449,3214">
              <v:shape style="position:absolute;left:12814;top:917;width:449;height:3214" coordorigin="12814,917" coordsize="449,3214" path="m12814,4130l13262,4130,13262,917,12814,917,12814,4130xe" filled="t" fillcolor="#F7F7F7" stroked="f">
                <v:path arrowok="t"/>
                <v:fill/>
              </v:shape>
            </v:group>
            <v:group style="position:absolute;left:12814;top:4260;width:449;height:182" coordorigin="12814,4260" coordsize="449,182">
              <v:shape style="position:absolute;left:12814;top:4260;width:449;height:182" coordorigin="12814,4260" coordsize="449,182" path="m12814,4442l13262,4442,13262,4260,12814,4260,12814,4442xe" filled="t" fillcolor="#F7F7F7" stroked="f">
                <v:path arrowok="t"/>
                <v:fill/>
              </v:shape>
            </v:group>
            <v:group style="position:absolute;left:12814;top:4572;width:449;height:398" coordorigin="12814,4572" coordsize="449,398">
              <v:shape style="position:absolute;left:12814;top:4572;width:449;height:398" coordorigin="12814,4572" coordsize="449,398" path="m12814,4970l13262,4970,13262,4572,12814,4572,12814,4970xe" filled="t" fillcolor="#F7F7F7" stroked="f">
                <v:path arrowok="t"/>
                <v:fill/>
              </v:shape>
            </v:group>
            <v:group style="position:absolute;left:13262;top:917;width:446;height:3526" coordorigin="13262,917" coordsize="446,3526">
              <v:shape style="position:absolute;left:13262;top:917;width:446;height:3526" coordorigin="13262,917" coordsize="446,3526" path="m13262,4442l13709,4442,13709,917,13262,917,13262,4442xe" filled="t" fillcolor="#F7F7F7" stroked="f">
                <v:path arrowok="t"/>
                <v:fill/>
              </v:shape>
            </v:group>
            <v:group style="position:absolute;left:13262;top:4572;width:446;height:182" coordorigin="13262,4572" coordsize="446,182">
              <v:shape style="position:absolute;left:13262;top:4572;width:446;height:182" coordorigin="13262,4572" coordsize="446,182" path="m13262,4754l13709,4754,13709,4572,13262,4572,13262,4754xe" filled="t" fillcolor="#F7F7F7" stroked="f">
                <v:path arrowok="t"/>
                <v:fill/>
              </v:shape>
            </v:group>
            <v:group style="position:absolute;left:13262;top:4884;width:446;height:86" coordorigin="13262,4884" coordsize="446,86">
              <v:shape style="position:absolute;left:13262;top:4884;width:446;height:86" coordorigin="13262,4884" coordsize="446,86" path="m13262,4970l13709,4970,13709,4884,13262,4884,13262,4970xe" filled="t" fillcolor="#F7F7F7" stroked="f">
                <v:path arrowok="t"/>
                <v:fill/>
              </v:shape>
            </v:group>
            <v:group style="position:absolute;left:2520;top:1010;width:3134;height:130" coordorigin="2520,1010" coordsize="3134,130">
              <v:shape style="position:absolute;left:2520;top:1010;width:3134;height:130" coordorigin="2520,1010" coordsize="3134,130" path="m2520,1140l5654,1140,5654,1010,2520,1010,2520,1140e" filled="t" fillcolor="#74CCD3" stroked="f">
                <v:path arrowok="t"/>
                <v:fill/>
              </v:shape>
              <v:shape style="position:absolute;left:2503;top:1008;width:26;height:130" type="#_x0000_t75">
                <v:imagedata r:id="rId51" o:title=""/>
              </v:shape>
            </v:group>
            <v:group style="position:absolute;left:2503;top:1008;width:26;height:130" coordorigin="2503,1008" coordsize="26,130">
              <v:shape style="position:absolute;left:2503;top:1008;width:26;height:130" coordorigin="2503,1008" coordsize="26,130" path="m2503,1138l2530,1138,2530,1008,2503,1008,2503,1138xe" filled="f" stroked="t" strokeweight=".140pt" strokecolor="#B1B1B1">
                <v:path arrowok="t"/>
              </v:shape>
              <v:shape style="position:absolute;left:2503;top:1008;width:26;height:130" type="#_x0000_t75">
                <v:imagedata r:id="rId52" o:title=""/>
              </v:shape>
            </v:group>
            <v:group style="position:absolute;left:2503;top:1008;width:26;height:130" coordorigin="2503,1008" coordsize="26,130">
              <v:shape style="position:absolute;left:2503;top:1008;width:26;height:130" coordorigin="2503,1008" coordsize="26,130" path="m2503,1138l2530,1138,2530,1008,2503,1008,2503,1138xe" filled="f" stroked="t" strokeweight=".140pt" strokecolor="#008792">
                <v:path arrowok="t"/>
              </v:shape>
              <v:shape style="position:absolute;left:5638;top:1008;width:26;height:130" type="#_x0000_t75">
                <v:imagedata r:id="rId53" o:title=""/>
              </v:shape>
            </v:group>
            <v:group style="position:absolute;left:5638;top:1008;width:26;height:130" coordorigin="5638,1008" coordsize="26,130">
              <v:shape style="position:absolute;left:5638;top:1008;width:26;height:130" coordorigin="5638,1008" coordsize="26,130" path="m5638,1138l5664,1138,5664,1008,5638,1008,5638,1138xe" filled="f" stroked="t" strokeweight=".140pt" strokecolor="#B1B1B1">
                <v:path arrowok="t"/>
              </v:shape>
              <v:shape style="position:absolute;left:5638;top:1008;width:26;height:130" type="#_x0000_t75">
                <v:imagedata r:id="rId54" o:title=""/>
              </v:shape>
            </v:group>
            <v:group style="position:absolute;left:5638;top:1008;width:26;height:130" coordorigin="5638,1008" coordsize="26,130">
              <v:shape style="position:absolute;left:5638;top:1008;width:26;height:130" coordorigin="5638,1008" coordsize="26,130" path="m5638,1138l5664,1138,5664,1008,5638,1008,5638,1138xe" filled="f" stroked="t" strokeweight=".140pt" strokecolor="#008792">
                <v:path arrowok="t"/>
              </v:shape>
            </v:group>
            <v:group style="position:absolute;left:2520;top:1322;width:3134;height:130" coordorigin="2520,1322" coordsize="3134,130">
              <v:shape style="position:absolute;left:2520;top:1322;width:3134;height:130" coordorigin="2520,1322" coordsize="3134,130" path="m2520,1452l5654,1452,5654,1322,2520,1322,2520,1452e" filled="t" fillcolor="#74CCD3" stroked="f">
                <v:path arrowok="t"/>
                <v:fill/>
              </v:shape>
              <v:shape style="position:absolute;left:2503;top:1320;width:26;height:130" type="#_x0000_t75">
                <v:imagedata r:id="rId55" o:title=""/>
              </v:shape>
            </v:group>
            <v:group style="position:absolute;left:2503;top:1320;width:26;height:130" coordorigin="2503,1320" coordsize="26,130">
              <v:shape style="position:absolute;left:2503;top:1320;width:26;height:130" coordorigin="2503,1320" coordsize="26,130" path="m2503,1450l2530,1450,2530,1320,2503,1320,2503,1450xe" filled="f" stroked="t" strokeweight=".140pt" strokecolor="#B1B1B1">
                <v:path arrowok="t"/>
              </v:shape>
              <v:shape style="position:absolute;left:2503;top:1320;width:26;height:130" type="#_x0000_t75">
                <v:imagedata r:id="rId56" o:title=""/>
              </v:shape>
            </v:group>
            <v:group style="position:absolute;left:2503;top:1320;width:26;height:130" coordorigin="2503,1320" coordsize="26,130">
              <v:shape style="position:absolute;left:2503;top:1320;width:26;height:130" coordorigin="2503,1320" coordsize="26,130" path="m2503,1450l2530,1450,2530,1320,2503,1320,2503,1450xe" filled="f" stroked="t" strokeweight=".140pt" strokecolor="#008792">
                <v:path arrowok="t"/>
              </v:shape>
              <v:shape style="position:absolute;left:5638;top:1320;width:26;height:130" type="#_x0000_t75">
                <v:imagedata r:id="rId57" o:title=""/>
              </v:shape>
            </v:group>
            <v:group style="position:absolute;left:5638;top:1320;width:26;height:130" coordorigin="5638,1320" coordsize="26,130">
              <v:shape style="position:absolute;left:5638;top:1320;width:26;height:130" coordorigin="5638,1320" coordsize="26,130" path="m5638,1450l5664,1450,5664,1320,5638,1320,5638,1450xe" filled="f" stroked="t" strokeweight=".140pt" strokecolor="#B1B1B1">
                <v:path arrowok="t"/>
              </v:shape>
              <v:shape style="position:absolute;left:5638;top:1320;width:26;height:130" type="#_x0000_t75">
                <v:imagedata r:id="rId58" o:title=""/>
              </v:shape>
            </v:group>
            <v:group style="position:absolute;left:5638;top:1320;width:26;height:130" coordorigin="5638,1320" coordsize="26,130">
              <v:shape style="position:absolute;left:5638;top:1320;width:26;height:130" coordorigin="5638,1320" coordsize="26,130" path="m5638,1450l5664,1450,5664,1320,5638,1320,5638,1450xe" filled="f" stroked="t" strokeweight=".140pt" strokecolor="#008792">
                <v:path arrowok="t"/>
              </v:shape>
            </v:group>
            <v:group style="position:absolute;left:2520;top:1634;width:3134;height:130" coordorigin="2520,1634" coordsize="3134,130">
              <v:shape style="position:absolute;left:2520;top:1634;width:3134;height:130" coordorigin="2520,1634" coordsize="3134,130" path="m2520,1764l5654,1764,5654,1634,2520,1634,2520,1764e" filled="t" fillcolor="#74CCD3" stroked="f">
                <v:path arrowok="t"/>
                <v:fill/>
              </v:shape>
              <v:shape style="position:absolute;left:2503;top:1632;width:26;height:130" type="#_x0000_t75">
                <v:imagedata r:id="rId59" o:title=""/>
              </v:shape>
            </v:group>
            <v:group style="position:absolute;left:2503;top:1632;width:26;height:130" coordorigin="2503,1632" coordsize="26,130">
              <v:shape style="position:absolute;left:2503;top:1632;width:26;height:130" coordorigin="2503,1632" coordsize="26,130" path="m2503,1762l2530,1762,2530,1632,2503,1632,2503,1762xe" filled="f" stroked="t" strokeweight=".140pt" strokecolor="#B1B1B1">
                <v:path arrowok="t"/>
              </v:shape>
              <v:shape style="position:absolute;left:2503;top:1632;width:26;height:130" type="#_x0000_t75">
                <v:imagedata r:id="rId60" o:title=""/>
              </v:shape>
            </v:group>
            <v:group style="position:absolute;left:2503;top:1632;width:26;height:130" coordorigin="2503,1632" coordsize="26,130">
              <v:shape style="position:absolute;left:2503;top:1632;width:26;height:130" coordorigin="2503,1632" coordsize="26,130" path="m2503,1762l2530,1762,2530,1632,2503,1632,2503,1762xe" filled="f" stroked="t" strokeweight=".140pt" strokecolor="#008792">
                <v:path arrowok="t"/>
              </v:shape>
              <v:shape style="position:absolute;left:5638;top:1632;width:26;height:130" type="#_x0000_t75">
                <v:imagedata r:id="rId61" o:title=""/>
              </v:shape>
            </v:group>
            <v:group style="position:absolute;left:5638;top:1632;width:26;height:130" coordorigin="5638,1632" coordsize="26,130">
              <v:shape style="position:absolute;left:5638;top:1632;width:26;height:130" coordorigin="5638,1632" coordsize="26,130" path="m5638,1762l5664,1762,5664,1632,5638,1632,5638,1762xe" filled="f" stroked="t" strokeweight=".140pt" strokecolor="#B1B1B1">
                <v:path arrowok="t"/>
              </v:shape>
              <v:shape style="position:absolute;left:5638;top:1632;width:26;height:130" type="#_x0000_t75">
                <v:imagedata r:id="rId62" o:title=""/>
              </v:shape>
            </v:group>
            <v:group style="position:absolute;left:5638;top:1632;width:26;height:130" coordorigin="5638,1632" coordsize="26,130">
              <v:shape style="position:absolute;left:5638;top:1632;width:26;height:130" coordorigin="5638,1632" coordsize="26,130" path="m5638,1762l5664,1762,5664,1632,5638,1632,5638,1762xe" filled="f" stroked="t" strokeweight=".140pt" strokecolor="#008792">
                <v:path arrowok="t"/>
              </v:shape>
            </v:group>
            <v:group style="position:absolute;left:5206;top:1946;width:1344;height:130" coordorigin="5206,1946" coordsize="1344,130">
              <v:shape style="position:absolute;left:5206;top:1946;width:1344;height:130" coordorigin="5206,1946" coordsize="1344,130" path="m5206,2076l6550,2076,6550,1946,5206,1946,5206,2076e" filled="t" fillcolor="#74CCD3" stroked="f">
                <v:path arrowok="t"/>
                <v:fill/>
              </v:shape>
              <v:shape style="position:absolute;left:5189;top:1944;width:26;height:130" type="#_x0000_t75">
                <v:imagedata r:id="rId63" o:title=""/>
              </v:shape>
            </v:group>
            <v:group style="position:absolute;left:5189;top:1944;width:26;height:130" coordorigin="5189,1944" coordsize="26,130">
              <v:shape style="position:absolute;left:5189;top:1944;width:26;height:130" coordorigin="5189,1944" coordsize="26,130" path="m5189,2074l5215,2074,5215,1944,5189,1944,5189,2074xe" filled="f" stroked="t" strokeweight=".140pt" strokecolor="#B1B1B1">
                <v:path arrowok="t"/>
              </v:shape>
              <v:shape style="position:absolute;left:5189;top:1944;width:26;height:130" type="#_x0000_t75">
                <v:imagedata r:id="rId64" o:title=""/>
              </v:shape>
            </v:group>
            <v:group style="position:absolute;left:5189;top:1944;width:26;height:130" coordorigin="5189,1944" coordsize="26,130">
              <v:shape style="position:absolute;left:5189;top:1944;width:26;height:130" coordorigin="5189,1944" coordsize="26,130" path="m5189,2074l5215,2074,5215,1944,5189,1944,5189,2074xe" filled="f" stroked="t" strokeweight=".140pt" strokecolor="#008792">
                <v:path arrowok="t"/>
              </v:shape>
              <v:shape style="position:absolute;left:6533;top:1944;width:26;height:130" type="#_x0000_t75">
                <v:imagedata r:id="rId65" o:title=""/>
              </v:shape>
            </v:group>
            <v:group style="position:absolute;left:6533;top:1944;width:26;height:130" coordorigin="6533,1944" coordsize="26,130">
              <v:shape style="position:absolute;left:6533;top:1944;width:26;height:130" coordorigin="6533,1944" coordsize="26,130" path="m6533,2074l6559,2074,6559,1944,6533,1944,6533,2074xe" filled="f" stroked="t" strokeweight=".140pt" strokecolor="#B1B1B1">
                <v:path arrowok="t"/>
              </v:shape>
              <v:shape style="position:absolute;left:6533;top:1944;width:26;height:130" type="#_x0000_t75">
                <v:imagedata r:id="rId66" o:title=""/>
              </v:shape>
            </v:group>
            <v:group style="position:absolute;left:6533;top:1944;width:26;height:130" coordorigin="6533,1944" coordsize="26,130">
              <v:shape style="position:absolute;left:6533;top:1944;width:26;height:130" coordorigin="6533,1944" coordsize="26,130" path="m6533,2074l6559,2074,6559,1944,6533,1944,6533,2074xe" filled="f" stroked="t" strokeweight=".140pt" strokecolor="#008792">
                <v:path arrowok="t"/>
              </v:shape>
            </v:group>
            <v:group style="position:absolute;left:5206;top:2258;width:1344;height:130" coordorigin="5206,2258" coordsize="1344,130">
              <v:shape style="position:absolute;left:5206;top:2258;width:1344;height:130" coordorigin="5206,2258" coordsize="1344,130" path="m5206,2388l6550,2388,6550,2258,5206,2258,5206,2388e" filled="t" fillcolor="#74CCD3" stroked="f">
                <v:path arrowok="t"/>
                <v:fill/>
              </v:shape>
              <v:shape style="position:absolute;left:5189;top:2256;width:26;height:130" type="#_x0000_t75">
                <v:imagedata r:id="rId67" o:title=""/>
              </v:shape>
            </v:group>
            <v:group style="position:absolute;left:5189;top:2256;width:26;height:130" coordorigin="5189,2256" coordsize="26,130">
              <v:shape style="position:absolute;left:5189;top:2256;width:26;height:130" coordorigin="5189,2256" coordsize="26,130" path="m5189,2386l5215,2386,5215,2256,5189,2256,5189,2386xe" filled="f" stroked="t" strokeweight=".140pt" strokecolor="#B1B1B1">
                <v:path arrowok="t"/>
              </v:shape>
              <v:shape style="position:absolute;left:5189;top:2256;width:26;height:130" type="#_x0000_t75">
                <v:imagedata r:id="rId68" o:title=""/>
              </v:shape>
            </v:group>
            <v:group style="position:absolute;left:5189;top:2256;width:26;height:130" coordorigin="5189,2256" coordsize="26,130">
              <v:shape style="position:absolute;left:5189;top:2256;width:26;height:130" coordorigin="5189,2256" coordsize="26,130" path="m5189,2386l5215,2386,5215,2256,5189,2256,5189,2386xe" filled="f" stroked="t" strokeweight=".140pt" strokecolor="#008792">
                <v:path arrowok="t"/>
              </v:shape>
              <v:shape style="position:absolute;left:6533;top:2256;width:26;height:130" type="#_x0000_t75">
                <v:imagedata r:id="rId69" o:title=""/>
              </v:shape>
            </v:group>
            <v:group style="position:absolute;left:6533;top:2256;width:26;height:130" coordorigin="6533,2256" coordsize="26,130">
              <v:shape style="position:absolute;left:6533;top:2256;width:26;height:130" coordorigin="6533,2256" coordsize="26,130" path="m6533,2386l6559,2386,6559,2256,6533,2256,6533,2386xe" filled="f" stroked="t" strokeweight=".140pt" strokecolor="#B1B1B1">
                <v:path arrowok="t"/>
              </v:shape>
              <v:shape style="position:absolute;left:6533;top:2256;width:26;height:130" type="#_x0000_t75">
                <v:imagedata r:id="rId70" o:title=""/>
              </v:shape>
            </v:group>
            <v:group style="position:absolute;left:6533;top:2256;width:26;height:130" coordorigin="6533,2256" coordsize="26,130">
              <v:shape style="position:absolute;left:6533;top:2256;width:26;height:130" coordorigin="6533,2256" coordsize="26,130" path="m6533,2386l6559,2386,6559,2256,6533,2256,6533,2386xe" filled="f" stroked="t" strokeweight=".140pt" strokecolor="#008792">
                <v:path arrowok="t"/>
              </v:shape>
            </v:group>
            <v:group style="position:absolute;left:6101;top:2570;width:2239;height:130" coordorigin="6101,2570" coordsize="2239,130">
              <v:shape style="position:absolute;left:6101;top:2570;width:2239;height:130" coordorigin="6101,2570" coordsize="2239,130" path="m6101,2700l8340,2700,8340,2570,6101,2570,6101,2700e" filled="t" fillcolor="#74CCD3" stroked="f">
                <v:path arrowok="t"/>
                <v:fill/>
              </v:shape>
              <v:shape style="position:absolute;left:6084;top:2568;width:26;height:130" type="#_x0000_t75">
                <v:imagedata r:id="rId71" o:title=""/>
              </v:shape>
            </v:group>
            <v:group style="position:absolute;left:6084;top:2568;width:26;height:130" coordorigin="6084,2568" coordsize="26,130">
              <v:shape style="position:absolute;left:6084;top:2568;width:26;height:130" coordorigin="6084,2568" coordsize="26,130" path="m6084,2698l6110,2698,6110,2568,6084,2568,6084,2698xe" filled="f" stroked="t" strokeweight=".140pt" strokecolor="#B1B1B1">
                <v:path arrowok="t"/>
              </v:shape>
              <v:shape style="position:absolute;left:6084;top:2568;width:26;height:130" type="#_x0000_t75">
                <v:imagedata r:id="rId72" o:title=""/>
              </v:shape>
            </v:group>
            <v:group style="position:absolute;left:6084;top:2568;width:26;height:130" coordorigin="6084,2568" coordsize="26,130">
              <v:shape style="position:absolute;left:6084;top:2568;width:26;height:130" coordorigin="6084,2568" coordsize="26,130" path="m6084,2698l6110,2698,6110,2568,6084,2568,6084,2698xe" filled="f" stroked="t" strokeweight=".140pt" strokecolor="#008792">
                <v:path arrowok="t"/>
              </v:shape>
              <v:shape style="position:absolute;left:8323;top:2568;width:26;height:130" type="#_x0000_t75">
                <v:imagedata r:id="rId73" o:title=""/>
              </v:shape>
            </v:group>
            <v:group style="position:absolute;left:8323;top:2568;width:26;height:130" coordorigin="8323,2568" coordsize="26,130">
              <v:shape style="position:absolute;left:8323;top:2568;width:26;height:130" coordorigin="8323,2568" coordsize="26,130" path="m8323,2698l8350,2698,8350,2568,8323,2568,8323,2698xe" filled="f" stroked="t" strokeweight=".140pt" strokecolor="#B1B1B1">
                <v:path arrowok="t"/>
              </v:shape>
              <v:shape style="position:absolute;left:8323;top:2568;width:26;height:130" type="#_x0000_t75">
                <v:imagedata r:id="rId74" o:title=""/>
              </v:shape>
            </v:group>
            <v:group style="position:absolute;left:8323;top:2568;width:26;height:130" coordorigin="8323,2568" coordsize="26,130">
              <v:shape style="position:absolute;left:8323;top:2568;width:26;height:130" coordorigin="8323,2568" coordsize="26,130" path="m8323,2698l8350,2698,8350,2568,8323,2568,8323,2698xe" filled="f" stroked="t" strokeweight=".140pt" strokecolor="#008792">
                <v:path arrowok="t"/>
              </v:shape>
            </v:group>
            <v:group style="position:absolute;left:6101;top:2882;width:2239;height:130" coordorigin="6101,2882" coordsize="2239,130">
              <v:shape style="position:absolute;left:6101;top:2882;width:2239;height:130" coordorigin="6101,2882" coordsize="2239,130" path="m6101,3012l8340,3012,8340,2882,6101,2882,6101,3012e" filled="t" fillcolor="#74CCD3" stroked="f">
                <v:path arrowok="t"/>
                <v:fill/>
              </v:shape>
              <v:shape style="position:absolute;left:6084;top:2880;width:26;height:130" type="#_x0000_t75">
                <v:imagedata r:id="rId75" o:title=""/>
              </v:shape>
            </v:group>
            <v:group style="position:absolute;left:6084;top:2880;width:26;height:130" coordorigin="6084,2880" coordsize="26,130">
              <v:shape style="position:absolute;left:6084;top:2880;width:26;height:130" coordorigin="6084,2880" coordsize="26,130" path="m6084,3010l6110,3010,6110,2880,6084,2880,6084,3010xe" filled="f" stroked="t" strokeweight=".140pt" strokecolor="#B1B1B1">
                <v:path arrowok="t"/>
              </v:shape>
              <v:shape style="position:absolute;left:6084;top:2880;width:26;height:130" type="#_x0000_t75">
                <v:imagedata r:id="rId76" o:title=""/>
              </v:shape>
            </v:group>
            <v:group style="position:absolute;left:6084;top:2880;width:26;height:130" coordorigin="6084,2880" coordsize="26,130">
              <v:shape style="position:absolute;left:6084;top:2880;width:26;height:130" coordorigin="6084,2880" coordsize="26,130" path="m6084,3010l6110,3010,6110,2880,6084,2880,6084,3010xe" filled="f" stroked="t" strokeweight=".140pt" strokecolor="#008792">
                <v:path arrowok="t"/>
              </v:shape>
              <v:shape style="position:absolute;left:8323;top:2880;width:26;height:130" type="#_x0000_t75">
                <v:imagedata r:id="rId77" o:title=""/>
              </v:shape>
            </v:group>
            <v:group style="position:absolute;left:8323;top:2880;width:26;height:130" coordorigin="8323,2880" coordsize="26,130">
              <v:shape style="position:absolute;left:8323;top:2880;width:26;height:130" coordorigin="8323,2880" coordsize="26,130" path="m8323,3010l8350,3010,8350,2880,8323,2880,8323,3010xe" filled="f" stroked="t" strokeweight=".140pt" strokecolor="#B1B1B1">
                <v:path arrowok="t"/>
              </v:shape>
              <v:shape style="position:absolute;left:8323;top:2880;width:26;height:130" type="#_x0000_t75">
                <v:imagedata r:id="rId78" o:title=""/>
              </v:shape>
            </v:group>
            <v:group style="position:absolute;left:8323;top:2880;width:26;height:130" coordorigin="8323,2880" coordsize="26,130">
              <v:shape style="position:absolute;left:8323;top:2880;width:26;height:130" coordorigin="8323,2880" coordsize="26,130" path="m8323,3010l8350,3010,8350,2880,8323,2880,8323,3010xe" filled="f" stroked="t" strokeweight=".140pt" strokecolor="#008792">
                <v:path arrowok="t"/>
              </v:shape>
            </v:group>
            <v:group style="position:absolute;left:7891;top:3194;width:1790;height:130" coordorigin="7891,3194" coordsize="1790,130">
              <v:shape style="position:absolute;left:7891;top:3194;width:1790;height:130" coordorigin="7891,3194" coordsize="1790,130" path="m7891,3324l9682,3324,9682,3194,7891,3194,7891,3324e" filled="t" fillcolor="#74CCD3" stroked="f">
                <v:path arrowok="t"/>
                <v:fill/>
              </v:shape>
              <v:shape style="position:absolute;left:7874;top:3192;width:26;height:130" type="#_x0000_t75">
                <v:imagedata r:id="rId79" o:title=""/>
              </v:shape>
            </v:group>
            <v:group style="position:absolute;left:7874;top:3192;width:26;height:130" coordorigin="7874,3192" coordsize="26,130">
              <v:shape style="position:absolute;left:7874;top:3192;width:26;height:130" coordorigin="7874,3192" coordsize="26,130" path="m7874,3322l7901,3322,7901,3192,7874,3192,7874,3322xe" filled="f" stroked="t" strokeweight=".140pt" strokecolor="#B1B1B1">
                <v:path arrowok="t"/>
              </v:shape>
              <v:shape style="position:absolute;left:7874;top:3192;width:26;height:130" type="#_x0000_t75">
                <v:imagedata r:id="rId80" o:title=""/>
              </v:shape>
            </v:group>
            <v:group style="position:absolute;left:7874;top:3192;width:26;height:130" coordorigin="7874,3192" coordsize="26,130">
              <v:shape style="position:absolute;left:7874;top:3192;width:26;height:130" coordorigin="7874,3192" coordsize="26,130" path="m7874,3322l7901,3322,7901,3192,7874,3192,7874,3322xe" filled="f" stroked="t" strokeweight=".140pt" strokecolor="#008792">
                <v:path arrowok="t"/>
              </v:shape>
              <v:shape style="position:absolute;left:9665;top:3192;width:26;height:130" type="#_x0000_t75">
                <v:imagedata r:id="rId81" o:title=""/>
              </v:shape>
            </v:group>
            <v:group style="position:absolute;left:9665;top:3192;width:26;height:130" coordorigin="9665,3192" coordsize="26,130">
              <v:shape style="position:absolute;left:9665;top:3192;width:26;height:130" coordorigin="9665,3192" coordsize="26,130" path="m9665,3322l9691,3322,9691,3192,9665,3192,9665,3322xe" filled="f" stroked="t" strokeweight=".140pt" strokecolor="#B1B1B1">
                <v:path arrowok="t"/>
              </v:shape>
              <v:shape style="position:absolute;left:9665;top:3192;width:26;height:130" type="#_x0000_t75">
                <v:imagedata r:id="rId82" o:title=""/>
              </v:shape>
            </v:group>
            <v:group style="position:absolute;left:9665;top:3192;width:26;height:130" coordorigin="9665,3192" coordsize="26,130">
              <v:shape style="position:absolute;left:9665;top:3192;width:26;height:130" coordorigin="9665,3192" coordsize="26,130" path="m9665,3322l9691,3322,9691,3192,9665,3192,9665,3322xe" filled="f" stroked="t" strokeweight=".140pt" strokecolor="#008792">
                <v:path arrowok="t"/>
              </v:shape>
            </v:group>
            <v:group style="position:absolute;left:7891;top:3506;width:1790;height:130" coordorigin="7891,3506" coordsize="1790,130">
              <v:shape style="position:absolute;left:7891;top:3506;width:1790;height:130" coordorigin="7891,3506" coordsize="1790,130" path="m7891,3636l9682,3636,9682,3506,7891,3506,7891,3636e" filled="t" fillcolor="#74CCD3" stroked="f">
                <v:path arrowok="t"/>
                <v:fill/>
              </v:shape>
              <v:shape style="position:absolute;left:7874;top:3504;width:26;height:130" type="#_x0000_t75">
                <v:imagedata r:id="rId83" o:title=""/>
              </v:shape>
            </v:group>
            <v:group style="position:absolute;left:7874;top:3504;width:26;height:130" coordorigin="7874,3504" coordsize="26,130">
              <v:shape style="position:absolute;left:7874;top:3504;width:26;height:130" coordorigin="7874,3504" coordsize="26,130" path="m7874,3634l7901,3634,7901,3504,7874,3504,7874,3634xe" filled="f" stroked="t" strokeweight=".140pt" strokecolor="#B1B1B1">
                <v:path arrowok="t"/>
              </v:shape>
              <v:shape style="position:absolute;left:7874;top:3504;width:26;height:130" type="#_x0000_t75">
                <v:imagedata r:id="rId84" o:title=""/>
              </v:shape>
            </v:group>
            <v:group style="position:absolute;left:7874;top:3504;width:26;height:130" coordorigin="7874,3504" coordsize="26,130">
              <v:shape style="position:absolute;left:7874;top:3504;width:26;height:130" coordorigin="7874,3504" coordsize="26,130" path="m7874,3634l7901,3634,7901,3504,7874,3504,7874,3634xe" filled="f" stroked="t" strokeweight=".140pt" strokecolor="#008792">
                <v:path arrowok="t"/>
              </v:shape>
              <v:shape style="position:absolute;left:9665;top:3504;width:26;height:130" type="#_x0000_t75">
                <v:imagedata r:id="rId85" o:title=""/>
              </v:shape>
            </v:group>
            <v:group style="position:absolute;left:9665;top:3504;width:26;height:130" coordorigin="9665,3504" coordsize="26,130">
              <v:shape style="position:absolute;left:9665;top:3504;width:26;height:130" coordorigin="9665,3504" coordsize="26,130" path="m9665,3634l9691,3634,9691,3504,9665,3504,9665,3634xe" filled="f" stroked="t" strokeweight=".140pt" strokecolor="#B1B1B1">
                <v:path arrowok="t"/>
              </v:shape>
              <v:shape style="position:absolute;left:9665;top:3504;width:26;height:130" type="#_x0000_t75">
                <v:imagedata r:id="rId86" o:title=""/>
              </v:shape>
            </v:group>
            <v:group style="position:absolute;left:9665;top:3504;width:26;height:130" coordorigin="9665,3504" coordsize="26,130">
              <v:shape style="position:absolute;left:9665;top:3504;width:26;height:130" coordorigin="9665,3504" coordsize="26,130" path="m9665,3634l9691,3634,9691,3504,9665,3504,9665,3634xe" filled="f" stroked="t" strokeweight=".140pt" strokecolor="#008792">
                <v:path arrowok="t"/>
              </v:shape>
            </v:group>
            <v:group style="position:absolute;left:9235;top:3818;width:2237;height:130" coordorigin="9235,3818" coordsize="2237,130">
              <v:shape style="position:absolute;left:9235;top:3818;width:2237;height:130" coordorigin="9235,3818" coordsize="2237,130" path="m9235,3948l11472,3948,11472,3818,9235,3818,9235,3948e" filled="t" fillcolor="#74CCD3" stroked="f">
                <v:path arrowok="t"/>
                <v:fill/>
              </v:shape>
              <v:shape style="position:absolute;left:9218;top:3816;width:26;height:130" type="#_x0000_t75">
                <v:imagedata r:id="rId87" o:title=""/>
              </v:shape>
            </v:group>
            <v:group style="position:absolute;left:9218;top:3816;width:26;height:130" coordorigin="9218,3816" coordsize="26,130">
              <v:shape style="position:absolute;left:9218;top:3816;width:26;height:130" coordorigin="9218,3816" coordsize="26,130" path="m9218,3946l9245,3946,9245,3816,9218,3816,9218,3946xe" filled="f" stroked="t" strokeweight=".140pt" strokecolor="#B1B1B1">
                <v:path arrowok="t"/>
              </v:shape>
              <v:shape style="position:absolute;left:9218;top:3816;width:26;height:130" type="#_x0000_t75">
                <v:imagedata r:id="rId88" o:title=""/>
              </v:shape>
            </v:group>
            <v:group style="position:absolute;left:9218;top:3816;width:26;height:130" coordorigin="9218,3816" coordsize="26,130">
              <v:shape style="position:absolute;left:9218;top:3816;width:26;height:130" coordorigin="9218,3816" coordsize="26,130" path="m9218,3946l9245,3946,9245,3816,9218,3816,9218,3946xe" filled="f" stroked="t" strokeweight=".140pt" strokecolor="#008792">
                <v:path arrowok="t"/>
              </v:shape>
              <v:shape style="position:absolute;left:11455;top:3816;width:26;height:130" type="#_x0000_t75">
                <v:imagedata r:id="rId89" o:title=""/>
              </v:shape>
            </v:group>
            <v:group style="position:absolute;left:11455;top:3816;width:26;height:130" coordorigin="11455,3816" coordsize="26,130">
              <v:shape style="position:absolute;left:11455;top:3816;width:26;height:130" coordorigin="11455,3816" coordsize="26,130" path="m11455,3946l11482,3946,11482,3816,11455,3816,11455,3946xe" filled="f" stroked="t" strokeweight=".140pt" strokecolor="#B1B1B1">
                <v:path arrowok="t"/>
              </v:shape>
              <v:shape style="position:absolute;left:11455;top:3816;width:26;height:130" type="#_x0000_t75">
                <v:imagedata r:id="rId90" o:title=""/>
              </v:shape>
            </v:group>
            <v:group style="position:absolute;left:11455;top:3816;width:26;height:130" coordorigin="11455,3816" coordsize="26,130">
              <v:shape style="position:absolute;left:11455;top:3816;width:26;height:130" coordorigin="11455,3816" coordsize="26,130" path="m11455,3946l11482,3946,11482,3816,11455,3816,11455,3946xe" filled="f" stroked="t" strokeweight=".140pt" strokecolor="#008792">
                <v:path arrowok="t"/>
              </v:shape>
            </v:group>
            <v:group style="position:absolute;left:11026;top:4130;width:2237;height:130" coordorigin="11026,4130" coordsize="2237,130">
              <v:shape style="position:absolute;left:11026;top:4130;width:2237;height:130" coordorigin="11026,4130" coordsize="2237,130" path="m11026,4260l13262,4260,13262,4130,11026,4130,11026,4260e" filled="t" fillcolor="#74CCD3" stroked="f">
                <v:path arrowok="t"/>
                <v:fill/>
              </v:shape>
              <v:shape style="position:absolute;left:11009;top:4128;width:26;height:130" type="#_x0000_t75">
                <v:imagedata r:id="rId91" o:title=""/>
              </v:shape>
            </v:group>
            <v:group style="position:absolute;left:11009;top:4128;width:26;height:130" coordorigin="11009,4128" coordsize="26,130">
              <v:shape style="position:absolute;left:11009;top:4128;width:26;height:130" coordorigin="11009,4128" coordsize="26,130" path="m11009,4258l11035,4258,11035,4128,11009,4128,11009,4258xe" filled="f" stroked="t" strokeweight=".140pt" strokecolor="#B1B1B1">
                <v:path arrowok="t"/>
              </v:shape>
              <v:shape style="position:absolute;left:11009;top:4128;width:26;height:130" type="#_x0000_t75">
                <v:imagedata r:id="rId92" o:title=""/>
              </v:shape>
            </v:group>
            <v:group style="position:absolute;left:11009;top:4128;width:26;height:130" coordorigin="11009,4128" coordsize="26,130">
              <v:shape style="position:absolute;left:11009;top:4128;width:26;height:130" coordorigin="11009,4128" coordsize="26,130" path="m11009,4258l11035,4258,11035,4128,11009,4128,11009,4258xe" filled="f" stroked="t" strokeweight=".140pt" strokecolor="#008792">
                <v:path arrowok="t"/>
              </v:shape>
              <v:shape style="position:absolute;left:13246;top:4128;width:26;height:130" type="#_x0000_t75">
                <v:imagedata r:id="rId93" o:title=""/>
              </v:shape>
            </v:group>
            <v:group style="position:absolute;left:13246;top:4128;width:26;height:130" coordorigin="13246,4128" coordsize="26,130">
              <v:shape style="position:absolute;left:13246;top:4128;width:26;height:130" coordorigin="13246,4128" coordsize="26,130" path="m13246,4258l13272,4258,13272,4128,13246,4128,13246,4258xe" filled="f" stroked="t" strokeweight=".140pt" strokecolor="#B1B1B1">
                <v:path arrowok="t"/>
              </v:shape>
              <v:shape style="position:absolute;left:13246;top:4128;width:26;height:130" type="#_x0000_t75">
                <v:imagedata r:id="rId94" o:title=""/>
              </v:shape>
            </v:group>
            <v:group style="position:absolute;left:13246;top:4128;width:26;height:130" coordorigin="13246,4128" coordsize="26,130">
              <v:shape style="position:absolute;left:13246;top:4128;width:26;height:130" coordorigin="13246,4128" coordsize="26,130" path="m13246,4258l13272,4258,13272,4128,13246,4128,13246,4258xe" filled="f" stroked="t" strokeweight=".140pt" strokecolor="#008792">
                <v:path arrowok="t"/>
              </v:shape>
            </v:group>
            <v:group style="position:absolute;left:12814;top:4442;width:895;height:130" coordorigin="12814,4442" coordsize="895,130">
              <v:shape style="position:absolute;left:12814;top:4442;width:895;height:130" coordorigin="12814,4442" coordsize="895,130" path="m12814,4572l13709,4572,13709,4442,12814,4442,12814,4572e" filled="t" fillcolor="#74CCD3" stroked="f">
                <v:path arrowok="t"/>
                <v:fill/>
              </v:shape>
              <v:shape style="position:absolute;left:12797;top:4440;width:26;height:130" type="#_x0000_t75">
                <v:imagedata r:id="rId95" o:title=""/>
              </v:shape>
            </v:group>
            <v:group style="position:absolute;left:12797;top:4440;width:26;height:130" coordorigin="12797,4440" coordsize="26,130">
              <v:shape style="position:absolute;left:12797;top:4440;width:26;height:130" coordorigin="12797,4440" coordsize="26,130" path="m12797,4570l12823,4570,12823,4440,12797,4440,12797,4570xe" filled="f" stroked="t" strokeweight=".140pt" strokecolor="#B1B1B1">
                <v:path arrowok="t"/>
              </v:shape>
              <v:shape style="position:absolute;left:12797;top:4440;width:26;height:130" type="#_x0000_t75">
                <v:imagedata r:id="rId96" o:title=""/>
              </v:shape>
            </v:group>
            <v:group style="position:absolute;left:12797;top:4440;width:26;height:130" coordorigin="12797,4440" coordsize="26,130">
              <v:shape style="position:absolute;left:12797;top:4440;width:26;height:130" coordorigin="12797,4440" coordsize="26,130" path="m12797,4570l12823,4570,12823,4440,12797,4440,12797,4570xe" filled="f" stroked="t" strokeweight=".140pt" strokecolor="#008792">
                <v:path arrowok="t"/>
              </v:shape>
              <v:shape style="position:absolute;left:13692;top:4440;width:26;height:130" type="#_x0000_t75">
                <v:imagedata r:id="rId97" o:title=""/>
              </v:shape>
            </v:group>
            <v:group style="position:absolute;left:13692;top:4440;width:26;height:130" coordorigin="13692,4440" coordsize="26,130">
              <v:shape style="position:absolute;left:13692;top:4440;width:26;height:130" coordorigin="13692,4440" coordsize="26,130" path="m13692,4570l13718,4570,13718,4440,13692,4440,13692,4570xe" filled="f" stroked="t" strokeweight=".140pt" strokecolor="#B1B1B1">
                <v:path arrowok="t"/>
              </v:shape>
              <v:shape style="position:absolute;left:13692;top:4440;width:26;height:130" type="#_x0000_t75">
                <v:imagedata r:id="rId98" o:title=""/>
              </v:shape>
            </v:group>
            <v:group style="position:absolute;left:13692;top:4440;width:26;height:130" coordorigin="13692,4440" coordsize="26,130">
              <v:shape style="position:absolute;left:13692;top:4440;width:26;height:130" coordorigin="13692,4440" coordsize="26,130" path="m13692,4570l13718,4570,13718,4440,13692,4440,13692,4570xe" filled="f" stroked="t" strokeweight=".140pt" strokecolor="#008792">
                <v:path arrowok="t"/>
              </v:shape>
            </v:group>
            <v:group style="position:absolute;left:13262;top:4754;width:895;height:130" coordorigin="13262,4754" coordsize="895,130">
              <v:shape style="position:absolute;left:13262;top:4754;width:895;height:130" coordorigin="13262,4754" coordsize="895,130" path="m13262,4884l14158,4884,14158,4754,13262,4754,13262,4884e" filled="t" fillcolor="#74CCD3" stroked="f">
                <v:path arrowok="t"/>
                <v:fill/>
              </v:shape>
              <v:shape style="position:absolute;left:13246;top:4752;width:26;height:130" type="#_x0000_t75">
                <v:imagedata r:id="rId99" o:title=""/>
              </v:shape>
            </v:group>
            <v:group style="position:absolute;left:13246;top:4752;width:26;height:130" coordorigin="13246,4752" coordsize="26,130">
              <v:shape style="position:absolute;left:13246;top:4752;width:26;height:130" coordorigin="13246,4752" coordsize="26,130" path="m13246,4882l13272,4882,13272,4752,13246,4752,13246,4882xe" filled="f" stroked="t" strokeweight=".140pt" strokecolor="#B1B1B1">
                <v:path arrowok="t"/>
              </v:shape>
              <v:shape style="position:absolute;left:13246;top:4752;width:26;height:130" type="#_x0000_t75">
                <v:imagedata r:id="rId100" o:title=""/>
              </v:shape>
            </v:group>
            <v:group style="position:absolute;left:13246;top:4752;width:26;height:130" coordorigin="13246,4752" coordsize="26,130">
              <v:shape style="position:absolute;left:13246;top:4752;width:26;height:130" coordorigin="13246,4752" coordsize="26,130" path="m13246,4882l13272,4882,13272,4752,13246,4752,13246,4882xe" filled="f" stroked="t" strokeweight=".140pt" strokecolor="#008792">
                <v:path arrowok="t"/>
              </v:shape>
              <v:shape style="position:absolute;left:14141;top:4752;width:26;height:130" type="#_x0000_t75">
                <v:imagedata r:id="rId101" o:title=""/>
              </v:shape>
            </v:group>
            <v:group style="position:absolute;left:14141;top:4752;width:26;height:130" coordorigin="14141,4752" coordsize="26,130">
              <v:shape style="position:absolute;left:14141;top:4752;width:26;height:130" coordorigin="14141,4752" coordsize="26,130" path="m14141,4882l14167,4882,14167,4752,14141,4752,14141,4882xe" filled="f" stroked="t" strokeweight=".140pt" strokecolor="#B1B1B1">
                <v:path arrowok="t"/>
              </v:shape>
              <v:shape style="position:absolute;left:14141;top:4752;width:26;height:130" type="#_x0000_t75">
                <v:imagedata r:id="rId102" o:title=""/>
              </v:shape>
            </v:group>
            <v:group style="position:absolute;left:14141;top:4752;width:26;height:130" coordorigin="14141,4752" coordsize="26,130">
              <v:shape style="position:absolute;left:14141;top:4752;width:26;height:130" coordorigin="14141,4752" coordsize="26,130" path="m14141,4882l14167,4882,14167,4752,14141,4752,14141,4882xe" filled="f" stroked="t" strokeweight=".140pt" strokecolor="#008792">
                <v:path arrowok="t"/>
              </v:shape>
            </v:group>
            <v:group style="position:absolute;left:4758;top:914;width:2;height:4056" coordorigin="4758,914" coordsize="2,4056">
              <v:shape style="position:absolute;left:4758;top:914;width:2;height:4056" coordorigin="4758,914" coordsize="0,4056" path="m4758,914l4758,4970e" filled="f" stroked="t" strokeweight=".96pt" strokecolor="#8ABE89">
                <v:path arrowok="t"/>
              </v:shape>
            </v:group>
            <v:group style="position:absolute;left:2518;top:914;width:2;height:4056" coordorigin="2518,914" coordsize="2,4056">
              <v:shape style="position:absolute;left:2518;top:914;width:2;height:4056" coordorigin="2518,914" coordsize="0,4056" path="m2518,914l2518,4970e" filled="f" stroked="t" strokeweight=".140pt" strokecolor="#FFFFFF">
                <v:path arrowok="t"/>
              </v:shape>
            </v:group>
            <v:group style="position:absolute;left:2518;top:701;width:2;height:4270" coordorigin="2518,701" coordsize="2,4270">
              <v:shape style="position:absolute;left:2518;top:701;width:2;height:4270" coordorigin="2518,701" coordsize="0,4270" path="m2518,701l2518,4970e" filled="f" stroked="t" strokeweight=".48pt" strokecolor="#808080">
                <v:path arrowok="t"/>
              </v:shape>
            </v:group>
            <v:group style="position:absolute;left:14158;top:914;width:2;height:4056" coordorigin="14158,914" coordsize="2,4056">
              <v:shape style="position:absolute;left:14158;top:914;width:2;height:4056" coordorigin="14158,914" coordsize="0,4056" path="m14158,914l14158,4970e" filled="f" stroked="t" strokeweight=".140pt" strokecolor="#FFFFFF">
                <v:path arrowok="t"/>
              </v:shape>
            </v:group>
            <v:group style="position:absolute;left:14158;top:701;width:2;height:4270" coordorigin="14158,701" coordsize="2,4270">
              <v:shape style="position:absolute;left:14158;top:701;width:2;height:4270" coordorigin="14158,701" coordsize="0,4270" path="m14158,701l14158,4970e" filled="f" stroked="t" strokeweight=".48pt" strokecolor="#808080">
                <v:path arrowok="t"/>
              </v:shape>
            </v:group>
            <v:group style="position:absolute;left:2967;top:701;width:2;height:214" coordorigin="2967,701" coordsize="2,214">
              <v:shape style="position:absolute;left:2967;top:701;width:2;height:214" coordorigin="2967,701" coordsize="0,214" path="m2967,701l2967,914e" filled="f" stroked="t" strokeweight=".48pt" strokecolor="#808080">
                <v:path arrowok="t"/>
              </v:shape>
            </v:group>
            <v:group style="position:absolute;left:3413;top:701;width:2;height:214" coordorigin="3413,701" coordsize="2,214">
              <v:shape style="position:absolute;left:3413;top:701;width:2;height:214" coordorigin="3413,701" coordsize="0,214" path="m3413,701l3413,914e" filled="f" stroked="t" strokeweight=".48pt" strokecolor="#808080">
                <v:path arrowok="t"/>
              </v:shape>
            </v:group>
            <v:group style="position:absolute;left:3862;top:487;width:2;height:427" coordorigin="3862,487" coordsize="2,427">
              <v:shape style="position:absolute;left:3862;top:487;width:2;height:427" coordorigin="3862,487" coordsize="0,427" path="m3862,487l3862,914e" filled="f" stroked="t" strokeweight=".48pt" strokecolor="#808080">
                <v:path arrowok="t"/>
              </v:shape>
            </v:group>
            <v:group style="position:absolute;left:4309;top:701;width:2;height:214" coordorigin="4309,701" coordsize="2,214">
              <v:shape style="position:absolute;left:4309;top:701;width:2;height:214" coordorigin="4309,701" coordsize="0,214" path="m4309,701l4309,914e" filled="f" stroked="t" strokeweight=".48pt" strokecolor="#808080">
                <v:path arrowok="t"/>
              </v:shape>
            </v:group>
            <v:group style="position:absolute;left:4758;top:701;width:2;height:214" coordorigin="4758,701" coordsize="2,214">
              <v:shape style="position:absolute;left:4758;top:701;width:2;height:214" coordorigin="4758,701" coordsize="0,214" path="m4758,701l4758,914e" filled="f" stroked="t" strokeweight=".48pt" strokecolor="#808080">
                <v:path arrowok="t"/>
              </v:shape>
            </v:group>
            <v:group style="position:absolute;left:5204;top:701;width:2;height:214" coordorigin="5204,701" coordsize="2,214">
              <v:shape style="position:absolute;left:5204;top:701;width:2;height:214" coordorigin="5204,701" coordsize="0,214" path="m5204,701l5204,914e" filled="f" stroked="t" strokeweight=".48pt" strokecolor="#808080">
                <v:path arrowok="t"/>
              </v:shape>
            </v:group>
            <v:group style="position:absolute;left:5653;top:701;width:2;height:214" coordorigin="5653,701" coordsize="2,214">
              <v:shape style="position:absolute;left:5653;top:701;width:2;height:214" coordorigin="5653,701" coordsize="0,214" path="m5653,701l5653,914e" filled="f" stroked="t" strokeweight=".48pt" strokecolor="#808080">
                <v:path arrowok="t"/>
              </v:shape>
            </v:group>
            <v:group style="position:absolute;left:6099;top:701;width:2;height:214" coordorigin="6099,701" coordsize="2,214">
              <v:shape style="position:absolute;left:6099;top:701;width:2;height:214" coordorigin="6099,701" coordsize="0,214" path="m6099,701l6099,914e" filled="f" stroked="t" strokeweight=".48pt" strokecolor="#808080">
                <v:path arrowok="t"/>
              </v:shape>
            </v:group>
            <v:group style="position:absolute;left:6548;top:701;width:2;height:214" coordorigin="6548,701" coordsize="2,214">
              <v:shape style="position:absolute;left:6548;top:701;width:2;height:214" coordorigin="6548,701" coordsize="0,214" path="m6548,701l6548,914e" filled="f" stroked="t" strokeweight=".48pt" strokecolor="#808080">
                <v:path arrowok="t"/>
              </v:shape>
            </v:group>
            <v:group style="position:absolute;left:6995;top:487;width:2;height:427" coordorigin="6995,487" coordsize="2,427">
              <v:shape style="position:absolute;left:6995;top:487;width:2;height:427" coordorigin="6995,487" coordsize="0,427" path="m6995,487l6995,914e" filled="f" stroked="t" strokeweight=".48pt" strokecolor="#808080">
                <v:path arrowok="t"/>
              </v:shape>
            </v:group>
            <v:group style="position:absolute;left:7444;top:701;width:2;height:214" coordorigin="7444,701" coordsize="2,214">
              <v:shape style="position:absolute;left:7444;top:701;width:2;height:214" coordorigin="7444,701" coordsize="0,214" path="m7444,701l7444,914e" filled="f" stroked="t" strokeweight=".48pt" strokecolor="#808080">
                <v:path arrowok="t"/>
              </v:shape>
            </v:group>
            <v:group style="position:absolute;left:7890;top:701;width:2;height:214" coordorigin="7890,701" coordsize="2,214">
              <v:shape style="position:absolute;left:7890;top:701;width:2;height:214" coordorigin="7890,701" coordsize="0,214" path="m7890,701l7890,914e" filled="f" stroked="t" strokeweight=".48pt" strokecolor="#808080">
                <v:path arrowok="t"/>
              </v:shape>
            </v:group>
            <v:group style="position:absolute;left:8339;top:701;width:2;height:214" coordorigin="8339,701" coordsize="2,214">
              <v:shape style="position:absolute;left:8339;top:701;width:2;height:214" coordorigin="8339,701" coordsize="0,214" path="m8339,701l8339,914e" filled="f" stroked="t" strokeweight=".48pt" strokecolor="#808080">
                <v:path arrowok="t"/>
              </v:shape>
            </v:group>
            <v:group style="position:absolute;left:8785;top:701;width:2;height:214" coordorigin="8785,701" coordsize="2,214">
              <v:shape style="position:absolute;left:8785;top:701;width:2;height:214" coordorigin="8785,701" coordsize="0,214" path="m8785,701l8785,914e" filled="f" stroked="t" strokeweight=".48pt" strokecolor="#808080">
                <v:path arrowok="t"/>
              </v:shape>
            </v:group>
            <v:group style="position:absolute;left:9234;top:701;width:2;height:214" coordorigin="9234,701" coordsize="2,214">
              <v:shape style="position:absolute;left:9234;top:701;width:2;height:214" coordorigin="9234,701" coordsize="0,214" path="m9234,701l9234,914e" filled="f" stroked="t" strokeweight=".48pt" strokecolor="#808080">
                <v:path arrowok="t"/>
              </v:shape>
            </v:group>
            <v:group style="position:absolute;left:9681;top:701;width:2;height:214" coordorigin="9681,701" coordsize="2,214">
              <v:shape style="position:absolute;left:9681;top:701;width:2;height:214" coordorigin="9681,701" coordsize="0,214" path="m9681,701l9681,914e" filled="f" stroked="t" strokeweight=".48pt" strokecolor="#808080">
                <v:path arrowok="t"/>
              </v:shape>
            </v:group>
            <v:group style="position:absolute;left:10129;top:487;width:2;height:427" coordorigin="10129,487" coordsize="2,427">
              <v:shape style="position:absolute;left:10129;top:487;width:2;height:427" coordorigin="10129,487" coordsize="0,427" path="m10129,487l10129,914e" filled="f" stroked="t" strokeweight=".48pt" strokecolor="#808080">
                <v:path arrowok="t"/>
              </v:shape>
            </v:group>
            <v:group style="position:absolute;left:10576;top:701;width:2;height:214" coordorigin="10576,701" coordsize="2,214">
              <v:shape style="position:absolute;left:10576;top:701;width:2;height:214" coordorigin="10576,701" coordsize="0,214" path="m10576,701l10576,914e" filled="f" stroked="t" strokeweight=".48pt" strokecolor="#808080">
                <v:path arrowok="t"/>
              </v:shape>
            </v:group>
            <v:group style="position:absolute;left:11025;top:701;width:2;height:214" coordorigin="11025,701" coordsize="2,214">
              <v:shape style="position:absolute;left:11025;top:701;width:2;height:214" coordorigin="11025,701" coordsize="0,214" path="m11025,701l11025,914e" filled="f" stroked="t" strokeweight=".48pt" strokecolor="#808080">
                <v:path arrowok="t"/>
              </v:shape>
            </v:group>
            <v:group style="position:absolute;left:11472;top:701;width:2;height:214" coordorigin="11472,701" coordsize="2,214">
              <v:shape style="position:absolute;left:11472;top:701;width:2;height:214" coordorigin="11472,701" coordsize="0,214" path="m11472,701l11472,914e" filled="f" stroked="t" strokeweight=".48pt" strokecolor="#808080">
                <v:path arrowok="t"/>
              </v:shape>
            </v:group>
            <v:group style="position:absolute;left:11920;top:701;width:2;height:214" coordorigin="11920,701" coordsize="2,214">
              <v:shape style="position:absolute;left:11920;top:701;width:2;height:214" coordorigin="11920,701" coordsize="0,214" path="m11920,701l11920,914e" filled="f" stroked="t" strokeweight=".48pt" strokecolor="#808080">
                <v:path arrowok="t"/>
              </v:shape>
            </v:group>
            <v:group style="position:absolute;left:12367;top:701;width:2;height:214" coordorigin="12367,701" coordsize="2,214">
              <v:shape style="position:absolute;left:12367;top:701;width:2;height:214" coordorigin="12367,701" coordsize="0,214" path="m12367,701l12367,914e" filled="f" stroked="t" strokeweight=".48pt" strokecolor="#808080">
                <v:path arrowok="t"/>
              </v:shape>
            </v:group>
            <v:group style="position:absolute;left:12813;top:701;width:2;height:214" coordorigin="12813,701" coordsize="2,214">
              <v:shape style="position:absolute;left:12813;top:701;width:2;height:214" coordorigin="12813,701" coordsize="0,214" path="m12813,701l12813,914e" filled="f" stroked="t" strokeweight=".48pt" strokecolor="#808080">
                <v:path arrowok="t"/>
              </v:shape>
            </v:group>
            <v:group style="position:absolute;left:13262;top:487;width:2;height:427" coordorigin="13262,487" coordsize="2,427">
              <v:shape style="position:absolute;left:13262;top:487;width:2;height:427" coordorigin="13262,487" coordsize="0,427" path="m13262,487l13262,914e" filled="f" stroked="t" strokeweight=".48pt" strokecolor="#808080">
                <v:path arrowok="t"/>
              </v:shape>
            </v:group>
            <v:group style="position:absolute;left:13709;top:701;width:2;height:214" coordorigin="13709,701" coordsize="2,214">
              <v:shape style="position:absolute;left:13709;top:701;width:2;height:214" coordorigin="13709,701" coordsize="0,214" path="m13709,701l13709,914e" filled="f" stroked="t" strokeweight=".48pt" strokecolor="#808080">
                <v:path arrowok="t"/>
              </v:shape>
            </v:group>
            <v:group style="position:absolute;left:14604;top:701;width:2;height:214" coordorigin="14604,701" coordsize="2,214">
              <v:shape style="position:absolute;left:14604;top:701;width:2;height:214" coordorigin="14604,701" coordsize="0,214" path="m14604,701l14604,914e" filled="f" stroked="t" strokeweight=".48pt" strokecolor="#808080">
                <v:path arrowok="t"/>
              </v:shape>
            </v:group>
            <v:group style="position:absolute;left:14635;top:422;width:2;height:4549" coordorigin="14635,422" coordsize="2,4549">
              <v:shape style="position:absolute;left:14635;top:422;width:2;height:4549" coordorigin="14635,422" coordsize="0,4549" path="m14635,422l14635,4971e" filled="f" stroked="t" strokeweight=".48pt" strokecolor="#808080">
                <v:path arrowok="t"/>
              </v:shape>
            </v:group>
            <v:group style="position:absolute;left:5306;top:8597;width:1440;height:130" coordorigin="5306,8597" coordsize="1440,130">
              <v:shape style="position:absolute;left:5306;top:8597;width:1440;height:130" coordorigin="5306,8597" coordsize="1440,130" path="m5306,8726l6746,8726,6746,8597,5306,8597,5306,8726e" filled="t" fillcolor="#89BAEC" stroked="f">
                <v:path arrowok="t"/>
                <v:fill/>
              </v:shape>
              <v:shape style="position:absolute;left:5306;top:9010;width:1440;height:43" type="#_x0000_t75">
                <v:imagedata r:id="rId103" o:title=""/>
              </v:shape>
              <v:shape style="position:absolute;left:5304;top:9247;width:130;height:130" type="#_x0000_t75">
                <v:imagedata r:id="rId104" o:title=""/>
              </v:shape>
            </v:group>
            <v:group style="position:absolute;left:5304;top:9247;width:130;height:130" coordorigin="5304,9247" coordsize="130,130">
              <v:shape style="position:absolute;left:5304;top:9247;width:130;height:130" coordorigin="5304,9247" coordsize="130,130" path="m5369,9247l5434,9312,5369,9377,5304,9312,5369,9247xe" filled="f" stroked="t" strokeweight=".140pt" strokecolor="#B1B1B1">
                <v:path arrowok="t"/>
              </v:shape>
              <v:shape style="position:absolute;left:5304;top:9247;width:130;height:130" type="#_x0000_t75">
                <v:imagedata r:id="rId105" o:title=""/>
              </v:shape>
            </v:group>
            <v:group style="position:absolute;left:5304;top:9247;width:130;height:130" coordorigin="5304,9247" coordsize="130,130">
              <v:shape style="position:absolute;left:5304;top:9247;width:130;height:130" coordorigin="5304,9247" coordsize="130,130" path="m5369,9247l5434,9312,5369,9377,5304,9312,5369,9247xe" filled="f" stroked="t" strokeweight=".140pt" strokecolor="#161616">
                <v:path arrowok="t"/>
              </v:shape>
            </v:group>
            <v:group style="position:absolute;left:5371;top:9598;width:1310;height:2" coordorigin="5371,9598" coordsize="1310,2">
              <v:shape style="position:absolute;left:5371;top:9598;width:1310;height:2" coordorigin="5371,9598" coordsize="1310,0" path="m5371,9598l6682,9598e" filled="f" stroked="t" strokeweight="2.260pt" strokecolor="#535353">
                <v:path arrowok="t"/>
              </v:shape>
              <v:shape style="position:absolute;left:5354;top:9574;width:26;height:130" type="#_x0000_t75">
                <v:imagedata r:id="rId106" o:title=""/>
              </v:shape>
            </v:group>
            <v:group style="position:absolute;left:5354;top:9574;width:26;height:130" coordorigin="5354,9574" coordsize="26,130">
              <v:shape style="position:absolute;left:5354;top:9574;width:26;height:130" coordorigin="5354,9574" coordsize="26,130" path="m5354,9703l5381,9703,5381,9574,5354,9574,5354,9703xe" filled="f" stroked="t" strokeweight=".140pt" strokecolor="#B1B1B1">
                <v:path arrowok="t"/>
              </v:shape>
              <v:shape style="position:absolute;left:5354;top:9574;width:26;height:130" type="#_x0000_t75">
                <v:imagedata r:id="rId107" o:title=""/>
              </v:shape>
            </v:group>
            <v:group style="position:absolute;left:5354;top:9574;width:26;height:130" coordorigin="5354,9574" coordsize="26,130">
              <v:shape style="position:absolute;left:5354;top:9574;width:26;height:130" coordorigin="5354,9574" coordsize="26,130" path="m5354,9703l5381,9703,5381,9574,5354,9574,5354,9703xe" filled="f" stroked="t" strokeweight=".140pt" strokecolor="#070707">
                <v:path arrowok="t"/>
              </v:shape>
              <v:shape style="position:absolute;left:6665;top:9574;width:26;height:130" type="#_x0000_t75">
                <v:imagedata r:id="rId108" o:title=""/>
              </v:shape>
            </v:group>
            <v:group style="position:absolute;left:6665;top:9574;width:26;height:130" coordorigin="6665,9574" coordsize="26,130">
              <v:shape style="position:absolute;left:6665;top:9574;width:26;height:130" coordorigin="6665,9574" coordsize="26,130" path="m6665,9703l6691,9703,6691,9574,6665,9574,6665,9703xe" filled="f" stroked="t" strokeweight=".140pt" strokecolor="#B1B1B1">
                <v:path arrowok="t"/>
              </v:shape>
              <v:shape style="position:absolute;left:6665;top:9574;width:26;height:130" type="#_x0000_t75">
                <v:imagedata r:id="rId109" o:title=""/>
              </v:shape>
            </v:group>
            <v:group style="position:absolute;left:6665;top:9574;width:26;height:130" coordorigin="6665,9574" coordsize="26,130">
              <v:shape style="position:absolute;left:6665;top:9574;width:26;height:130" coordorigin="6665,9574" coordsize="26,130" path="m6665,9703l6691,9703,6691,9574,6665,9574,6665,9703xe" filled="f" stroked="t" strokeweight=".140pt" strokecolor="#070707">
                <v:path arrowok="t"/>
              </v:shape>
            </v:group>
            <v:group style="position:absolute;left:5371;top:9924;width:1310;height:2" coordorigin="5371,9924" coordsize="1310,2">
              <v:shape style="position:absolute;left:5371;top:9924;width:1310;height:2" coordorigin="5371,9924" coordsize="1310,0" path="m5371,9924l6682,9924e" filled="f" stroked="t" strokeweight="2.260pt" strokecolor="#B6B6B6">
                <v:path arrowok="t"/>
              </v:shape>
              <v:shape style="position:absolute;left:5354;top:9900;width:26;height:130" type="#_x0000_t75">
                <v:imagedata r:id="rId110" o:title=""/>
              </v:shape>
            </v:group>
            <v:group style="position:absolute;left:5354;top:9900;width:26;height:130" coordorigin="5354,9900" coordsize="26,130">
              <v:shape style="position:absolute;left:5354;top:9900;width:26;height:130" coordorigin="5354,9900" coordsize="26,130" path="m5354,10030l5381,10030,5381,9900,5354,9900,5354,10030xe" filled="f" stroked="t" strokeweight=".140pt" strokecolor="#B1B1B1">
                <v:path arrowok="t"/>
              </v:shape>
              <v:shape style="position:absolute;left:5354;top:9900;width:26;height:130" type="#_x0000_t75">
                <v:imagedata r:id="rId111" o:title=""/>
              </v:shape>
            </v:group>
            <v:group style="position:absolute;left:5354;top:9900;width:26;height:130" coordorigin="5354,9900" coordsize="26,130">
              <v:shape style="position:absolute;left:5354;top:9900;width:26;height:130" coordorigin="5354,9900" coordsize="26,130" path="m5354,10030l5381,10030,5381,9900,5354,9900,5354,10030xe" filled="f" stroked="t" strokeweight=".140pt" strokecolor="#696969">
                <v:path arrowok="t"/>
              </v:shape>
              <v:shape style="position:absolute;left:6665;top:9900;width:26;height:130" type="#_x0000_t75">
                <v:imagedata r:id="rId112" o:title=""/>
              </v:shape>
            </v:group>
            <v:group style="position:absolute;left:6665;top:9900;width:26;height:130" coordorigin="6665,9900" coordsize="26,130">
              <v:shape style="position:absolute;left:6665;top:9900;width:26;height:130" coordorigin="6665,9900" coordsize="26,130" path="m6665,10030l6691,10030,6691,9900,6665,9900,6665,10030xe" filled="f" stroked="t" strokeweight=".140pt" strokecolor="#B1B1B1">
                <v:path arrowok="t"/>
              </v:shape>
              <v:shape style="position:absolute;left:6665;top:9900;width:26;height:130" type="#_x0000_t75">
                <v:imagedata r:id="rId113" o:title=""/>
              </v:shape>
            </v:group>
            <v:group style="position:absolute;left:6665;top:9900;width:26;height:130" coordorigin="6665,9900" coordsize="26,130">
              <v:shape style="position:absolute;left:6665;top:9900;width:26;height:130" coordorigin="6665,9900" coordsize="26,130" path="m6665,10030l6691,10030,6691,9900,6665,9900,6665,10030xe" filled="f" stroked="t" strokeweight=".140pt" strokecolor="#696969">
                <v:path arrowok="t"/>
              </v:shape>
              <v:shape style="position:absolute;left:5304;top:10553;width:130;height:130" type="#_x0000_t75">
                <v:imagedata r:id="rId114" o:title=""/>
              </v:shape>
            </v:group>
            <v:group style="position:absolute;left:5304;top:10553;width:130;height:130" coordorigin="5304,10553" coordsize="130,130">
              <v:shape style="position:absolute;left:5304;top:10553;width:130;height:130" coordorigin="5304,10553" coordsize="130,130" path="m5369,10553l5434,10618,5369,10682,5304,10618,5369,10553xe" filled="f" stroked="t" strokeweight=".140pt" strokecolor="#B1B1B1">
                <v:path arrowok="t"/>
              </v:shape>
            </v:group>
            <v:group style="position:absolute;left:5304;top:10553;width:130;height:130" coordorigin="5304,10553" coordsize="130,130">
              <v:shape style="position:absolute;left:5304;top:10553;width:130;height:130" coordorigin="5304,10553" coordsize="130,130" path="m5369,10553l5434,10618,5369,10682,5304,10618,5369,10553e" filled="f" stroked="t" strokeweight=".24pt" strokecolor="#DDDDDD">
                <v:path arrowok="t"/>
              </v:shape>
            </v:group>
            <v:group style="position:absolute;left:8858;top:8618;width:1310;height:2" coordorigin="8858,8618" coordsize="1310,2">
              <v:shape style="position:absolute;left:8858;top:8618;width:1310;height:2" coordorigin="8858,8618" coordsize="1310,0" path="m8858,8618l10169,8618e" filled="f" stroked="t" strokeweight="2.260pt" strokecolor="#DDDDDD">
                <v:path arrowok="t"/>
              </v:shape>
              <v:shape style="position:absolute;left:8842;top:8594;width:26;height:130" type="#_x0000_t75">
                <v:imagedata r:id="rId115" o:title=""/>
              </v:shape>
            </v:group>
            <v:group style="position:absolute;left:8842;top:8594;width:26;height:130" coordorigin="8842,8594" coordsize="26,130">
              <v:shape style="position:absolute;left:8842;top:8594;width:26;height:130" coordorigin="8842,8594" coordsize="26,130" path="m8842,8724l8868,8724,8868,8594,8842,8594,8842,8724xe" filled="f" stroked="t" strokeweight=".140pt" strokecolor="#B1B1B1">
                <v:path arrowok="t"/>
              </v:shape>
              <v:shape style="position:absolute;left:8842;top:8594;width:26;height:130" type="#_x0000_t75">
                <v:imagedata r:id="rId116" o:title=""/>
              </v:shape>
            </v:group>
            <v:group style="position:absolute;left:8842;top:8594;width:26;height:130" coordorigin="8842,8594" coordsize="26,130">
              <v:shape style="position:absolute;left:8842;top:8594;width:26;height:130" coordorigin="8842,8594" coordsize="26,130" path="m8842,8724l8868,8724,8868,8594,8842,8594,8842,8724xe" filled="f" stroked="t" strokeweight=".140pt" strokecolor="#909090">
                <v:path arrowok="t"/>
              </v:shape>
              <v:shape style="position:absolute;left:10152;top:8594;width:26;height:130" type="#_x0000_t75">
                <v:imagedata r:id="rId117" o:title=""/>
              </v:shape>
            </v:group>
            <v:group style="position:absolute;left:10152;top:8594;width:26;height:130" coordorigin="10152,8594" coordsize="26,130">
              <v:shape style="position:absolute;left:10152;top:8594;width:26;height:130" coordorigin="10152,8594" coordsize="26,130" path="m10152,8724l10178,8724,10178,8594,10152,8594,10152,8724xe" filled="f" stroked="t" strokeweight=".140pt" strokecolor="#B1B1B1">
                <v:path arrowok="t"/>
              </v:shape>
              <v:shape style="position:absolute;left:10152;top:8594;width:26;height:130" type="#_x0000_t75">
                <v:imagedata r:id="rId118" o:title=""/>
              </v:shape>
            </v:group>
            <v:group style="position:absolute;left:10152;top:8594;width:26;height:130" coordorigin="10152,8594" coordsize="26,130">
              <v:shape style="position:absolute;left:10152;top:8594;width:26;height:130" coordorigin="10152,8594" coordsize="26,130" path="m10152,8724l10178,8724,10178,8594,10152,8594,10152,8724xe" filled="f" stroked="t" strokeweight=".140pt" strokecolor="#909090">
                <v:path arrowok="t"/>
              </v:shape>
            </v:group>
            <v:group style="position:absolute;left:8858;top:8923;width:1310;height:130" coordorigin="8858,8923" coordsize="1310,130">
              <v:shape style="position:absolute;left:8858;top:8923;width:1310;height:130" coordorigin="8858,8923" coordsize="1310,130" path="m8858,9053l10169,9053,10169,8923,8858,8923,8858,9053e" filled="t" fillcolor="#74CCD3" stroked="f">
                <v:path arrowok="t"/>
                <v:fill/>
              </v:shape>
              <v:shape style="position:absolute;left:8842;top:8921;width:26;height:130" type="#_x0000_t75">
                <v:imagedata r:id="rId119" o:title=""/>
              </v:shape>
            </v:group>
            <v:group style="position:absolute;left:8842;top:8921;width:26;height:130" coordorigin="8842,8921" coordsize="26,130">
              <v:shape style="position:absolute;left:8842;top:8921;width:26;height:130" coordorigin="8842,8921" coordsize="26,130" path="m8842,9050l8868,9050,8868,8921,8842,8921,8842,9050xe" filled="f" stroked="t" strokeweight=".140pt" strokecolor="#B1B1B1">
                <v:path arrowok="t"/>
              </v:shape>
              <v:shape style="position:absolute;left:8842;top:8921;width:26;height:130" type="#_x0000_t75">
                <v:imagedata r:id="rId120" o:title=""/>
              </v:shape>
            </v:group>
            <v:group style="position:absolute;left:8842;top:8921;width:26;height:130" coordorigin="8842,8921" coordsize="26,130">
              <v:shape style="position:absolute;left:8842;top:8921;width:26;height:130" coordorigin="8842,8921" coordsize="26,130" path="m8842,9050l8868,9050,8868,8921,8842,8921,8842,9050xe" filled="f" stroked="t" strokeweight=".140pt" strokecolor="#008792">
                <v:path arrowok="t"/>
              </v:shape>
              <v:shape style="position:absolute;left:10152;top:8921;width:26;height:130" type="#_x0000_t75">
                <v:imagedata r:id="rId121" o:title=""/>
              </v:shape>
            </v:group>
            <v:group style="position:absolute;left:10152;top:8921;width:26;height:130" coordorigin="10152,8921" coordsize="26,130">
              <v:shape style="position:absolute;left:10152;top:8921;width:26;height:130" coordorigin="10152,8921" coordsize="26,130" path="m10152,9050l10178,9050,10178,8921,10152,8921,10152,9050xe" filled="f" stroked="t" strokeweight=".140pt" strokecolor="#B1B1B1">
                <v:path arrowok="t"/>
              </v:shape>
              <v:shape style="position:absolute;left:10152;top:8921;width:26;height:130" type="#_x0000_t75">
                <v:imagedata r:id="rId122" o:title=""/>
              </v:shape>
            </v:group>
            <v:group style="position:absolute;left:10152;top:8921;width:26;height:130" coordorigin="10152,8921" coordsize="26,130">
              <v:shape style="position:absolute;left:10152;top:8921;width:26;height:130" coordorigin="10152,8921" coordsize="26,130" path="m10152,9050l10178,9050,10178,8921,10152,8921,10152,9050xe" filled="f" stroked="t" strokeweight=".140pt" strokecolor="#008792">
                <v:path arrowok="t"/>
              </v:shape>
            </v:group>
            <v:group style="position:absolute;left:8794;top:9250;width:1440;height:130" coordorigin="8794,9250" coordsize="1440,130">
              <v:shape style="position:absolute;left:8794;top:9250;width:1440;height:130" coordorigin="8794,9250" coordsize="1440,130" path="m8794,9379l10234,9379,10234,9250,8794,9250,8794,9379e" filled="t" fillcolor="#74CCD3" stroked="f">
                <v:path arrowok="t"/>
                <v:fill/>
              </v:shape>
            </v:group>
            <v:group style="position:absolute;left:8793;top:9250;width:24;height:130" coordorigin="8793,9250" coordsize="24,130">
              <v:shape style="position:absolute;left:8793;top:9250;width:24;height:130" coordorigin="8793,9250" coordsize="24,130" path="m8793,9379l8816,9379,8816,9250,8793,9250,8793,9379xe" filled="t" fillcolor="#FFFFFF" stroked="f">
                <v:path arrowok="t"/>
                <v:fill/>
              </v:shape>
            </v:group>
            <v:group style="position:absolute;left:8814;top:9250;width:24;height:130" coordorigin="8814,9250" coordsize="24,130">
              <v:shape style="position:absolute;left:8814;top:9250;width:24;height:130" coordorigin="8814,9250" coordsize="24,130" path="m8814,9379l8838,9379,8838,9250,8814,9250,8814,9379xe" filled="t" fillcolor="#FFFFFF" stroked="f">
                <v:path arrowok="t"/>
                <v:fill/>
              </v:shape>
            </v:group>
            <v:group style="position:absolute;left:8836;top:9250;width:24;height:130" coordorigin="8836,9250" coordsize="24,130">
              <v:shape style="position:absolute;left:8836;top:9250;width:24;height:130" coordorigin="8836,9250" coordsize="24,130" path="m8836,9379l8859,9379,8859,9250,8836,9250,8836,9379xe" filled="t" fillcolor="#FFFFFF" stroked="f">
                <v:path arrowok="t"/>
                <v:fill/>
              </v:shape>
            </v:group>
            <v:group style="position:absolute;left:8857;top:9250;width:24;height:130" coordorigin="8857,9250" coordsize="24,130">
              <v:shape style="position:absolute;left:8857;top:9250;width:24;height:130" coordorigin="8857,9250" coordsize="24,130" path="m8857,9379l8881,9379,8881,9250,8857,9250,8857,9379xe" filled="t" fillcolor="#FFFFFF" stroked="f">
                <v:path arrowok="t"/>
                <v:fill/>
              </v:shape>
            </v:group>
            <v:group style="position:absolute;left:8879;top:9250;width:24;height:130" coordorigin="8879,9250" coordsize="24,130">
              <v:shape style="position:absolute;left:8879;top:9250;width:24;height:130" coordorigin="8879,9250" coordsize="24,130" path="m8879,9379l8903,9379,8903,9250,8879,9250,8879,9379xe" filled="t" fillcolor="#FFFFFF" stroked="f">
                <v:path arrowok="t"/>
                <v:fill/>
              </v:shape>
            </v:group>
            <v:group style="position:absolute;left:8901;top:9250;width:24;height:130" coordorigin="8901,9250" coordsize="24,130">
              <v:shape style="position:absolute;left:8901;top:9250;width:24;height:130" coordorigin="8901,9250" coordsize="24,130" path="m8901,9379l8924,9379,8924,9250,8901,9250,8901,9379xe" filled="t" fillcolor="#FFFFFF" stroked="f">
                <v:path arrowok="t"/>
                <v:fill/>
              </v:shape>
            </v:group>
            <v:group style="position:absolute;left:10125;top:9250;width:24;height:130" coordorigin="10125,9250" coordsize="24,130">
              <v:shape style="position:absolute;left:10125;top:9250;width:24;height:130" coordorigin="10125,9250" coordsize="24,130" path="m10125,9379l10148,9379,10148,9250,10125,9250,10125,9379xe" filled="t" fillcolor="#FFFFFF" stroked="f">
                <v:path arrowok="t"/>
                <v:fill/>
              </v:shape>
            </v:group>
            <v:group style="position:absolute;left:10146;top:9250;width:24;height:130" coordorigin="10146,9250" coordsize="24,130">
              <v:shape style="position:absolute;left:10146;top:9250;width:24;height:130" coordorigin="10146,9250" coordsize="24,130" path="m10146,9379l10170,9379,10170,9250,10146,9250,10146,9379xe" filled="t" fillcolor="#FFFFFF" stroked="f">
                <v:path arrowok="t"/>
                <v:fill/>
              </v:shape>
            </v:group>
            <v:group style="position:absolute;left:10168;top:9250;width:24;height:130" coordorigin="10168,9250" coordsize="24,130">
              <v:shape style="position:absolute;left:10168;top:9250;width:24;height:130" coordorigin="10168,9250" coordsize="24,130" path="m10168,9379l10191,9379,10191,9250,10168,9250,10168,9379xe" filled="t" fillcolor="#FFFFFF" stroked="f">
                <v:path arrowok="t"/>
                <v:fill/>
              </v:shape>
            </v:group>
            <v:group style="position:absolute;left:10189;top:9250;width:24;height:130" coordorigin="10189,9250" coordsize="24,130">
              <v:shape style="position:absolute;left:10189;top:9250;width:24;height:130" coordorigin="10189,9250" coordsize="24,130" path="m10189,9379l10213,9379,10213,9250,10189,9250,10189,9379xe" filled="t" fillcolor="#FFFFFF" stroked="f">
                <v:path arrowok="t"/>
                <v:fill/>
              </v:shape>
            </v:group>
            <v:group style="position:absolute;left:10211;top:9250;width:24;height:130" coordorigin="10211,9250" coordsize="24,130">
              <v:shape style="position:absolute;left:10211;top:9250;width:24;height:130" coordorigin="10211,9250" coordsize="24,130" path="m10211,9379l10235,9379,10235,9250,10211,9250,10211,9379xe" filled="t" fillcolor="#FFFFFF" stroked="f">
                <v:path arrowok="t"/>
                <v:fill/>
              </v:shape>
            </v:group>
            <v:group style="position:absolute;left:8794;top:9673;width:1440;height:2" coordorigin="8794,9673" coordsize="1440,2">
              <v:shape style="position:absolute;left:8794;top:9673;width:1440;height:2" coordorigin="8794,9673" coordsize="1440,0" path="m8794,9673l10234,9673e" filled="f" stroked="t" strokeweight="3.34pt" strokecolor="#2BA2AC">
                <v:path arrowok="t"/>
              </v:shape>
            </v:group>
            <v:group style="position:absolute;left:8858;top:9924;width:1310;height:2" coordorigin="8858,9924" coordsize="1310,2">
              <v:shape style="position:absolute;left:8858;top:9924;width:1310;height:2" coordorigin="8858,9924" coordsize="1310,0" path="m8858,9924l10169,9924e" filled="f" stroked="t" strokeweight="2.260pt" strokecolor="#535353">
                <v:path arrowok="t"/>
              </v:shape>
              <v:shape style="position:absolute;left:8842;top:9900;width:26;height:130" type="#_x0000_t75">
                <v:imagedata r:id="rId123" o:title=""/>
              </v:shape>
            </v:group>
            <v:group style="position:absolute;left:8842;top:9900;width:26;height:130" coordorigin="8842,9900" coordsize="26,130">
              <v:shape style="position:absolute;left:8842;top:9900;width:26;height:130" coordorigin="8842,9900" coordsize="26,130" path="m8842,10030l8868,10030,8868,9900,8842,9900,8842,10030xe" filled="f" stroked="t" strokeweight=".140pt" strokecolor="#B1B1B1">
                <v:path arrowok="t"/>
              </v:shape>
              <v:shape style="position:absolute;left:8842;top:9900;width:26;height:130" type="#_x0000_t75">
                <v:imagedata r:id="rId124" o:title=""/>
              </v:shape>
            </v:group>
            <v:group style="position:absolute;left:8842;top:9900;width:26;height:130" coordorigin="8842,9900" coordsize="26,130">
              <v:shape style="position:absolute;left:8842;top:9900;width:26;height:130" coordorigin="8842,9900" coordsize="26,130" path="m8842,10030l8868,10030,8868,9900,8842,9900,8842,10030xe" filled="f" stroked="t" strokeweight=".140pt" strokecolor="#070707">
                <v:path arrowok="t"/>
              </v:shape>
              <v:shape style="position:absolute;left:10152;top:9900;width:26;height:130" type="#_x0000_t75">
                <v:imagedata r:id="rId125" o:title=""/>
              </v:shape>
            </v:group>
            <v:group style="position:absolute;left:10152;top:9900;width:26;height:130" coordorigin="10152,9900" coordsize="26,130">
              <v:shape style="position:absolute;left:10152;top:9900;width:26;height:130" coordorigin="10152,9900" coordsize="26,130" path="m10152,10030l10178,10030,10178,9900,10152,9900,10152,10030xe" filled="f" stroked="t" strokeweight=".140pt" strokecolor="#B1B1B1">
                <v:path arrowok="t"/>
              </v:shape>
              <v:shape style="position:absolute;left:10152;top:9900;width:26;height:130" type="#_x0000_t75">
                <v:imagedata r:id="rId126" o:title=""/>
              </v:shape>
            </v:group>
            <v:group style="position:absolute;left:10152;top:9900;width:26;height:130" coordorigin="10152,9900" coordsize="26,130">
              <v:shape style="position:absolute;left:10152;top:9900;width:26;height:130" coordorigin="10152,9900" coordsize="26,130" path="m10152,10030l10178,10030,10178,9900,10152,9900,10152,10030xe" filled="f" stroked="t" strokeweight=".140pt" strokecolor="#070707">
                <v:path arrowok="t"/>
              </v:shape>
              <v:shape style="position:absolute;left:8791;top:10226;width:84;height:130" type="#_x0000_t75">
                <v:imagedata r:id="rId127" o:title=""/>
              </v:shape>
            </v:group>
            <v:group style="position:absolute;left:8791;top:10226;width:84;height:130" coordorigin="8791,10226" coordsize="84,130">
              <v:shape style="position:absolute;left:8791;top:10226;width:84;height:130" coordorigin="8791,10226" coordsize="84,130" path="m8791,10226l8875,10226,8875,10231,8810,10231,8810,10349,8875,10349,8875,10356,8791,10356,8791,10226xe" filled="f" stroked="t" strokeweight=".140pt" strokecolor="#B1B1B1">
                <v:path arrowok="t"/>
              </v:shape>
              <v:shape style="position:absolute;left:8791;top:10226;width:84;height:130" type="#_x0000_t75">
                <v:imagedata r:id="rId128" o:title=""/>
              </v:shape>
            </v:group>
            <v:group style="position:absolute;left:8791;top:10226;width:84;height:130" coordorigin="8791,10226" coordsize="84,130">
              <v:shape style="position:absolute;left:8791;top:10226;width:84;height:130" coordorigin="8791,10226" coordsize="84,130" path="m8791,10226l8875,10226,8875,10231,8810,10231,8810,10349,8875,10349,8875,10356,8791,10356,8791,10226xe" filled="f" stroked="t" strokeweight=".140pt" strokecolor="#008792">
                <v:path arrowok="t"/>
              </v:shape>
              <v:shape style="position:absolute;left:8834;top:10553;width:86;height:130" type="#_x0000_t75">
                <v:imagedata r:id="rId129" o:title=""/>
              </v:shape>
            </v:group>
            <v:group style="position:absolute;left:8834;top:10553;width:86;height:130" coordorigin="8834,10553" coordsize="86,130">
              <v:shape style="position:absolute;left:8834;top:10553;width:86;height:130" coordorigin="8834,10553" coordsize="86,130" path="m8921,10682l8834,10682,8834,10675,8899,10675,8899,10558,8834,10558,8834,10553,8921,10553,8921,10682xe" filled="f" stroked="t" strokeweight=".140pt" strokecolor="#B1B1B1">
                <v:path arrowok="t"/>
              </v:shape>
              <v:shape style="position:absolute;left:8834;top:10553;width:86;height:130" type="#_x0000_t75">
                <v:imagedata r:id="rId130" o:title=""/>
              </v:shape>
            </v:group>
            <v:group style="position:absolute;left:8834;top:10553;width:86;height:130" coordorigin="8834,10553" coordsize="86,130">
              <v:shape style="position:absolute;left:8834;top:10553;width:86;height:130" coordorigin="8834,10553" coordsize="86,130" path="m8921,10682l8834,10682,8834,10675,8899,10675,8899,10558,8834,10558,8834,10553,8921,10553,8921,10682xe" filled="f" stroked="t" strokeweight=".140pt" strokecolor="#008792">
                <v:path arrowok="t"/>
              </v:shape>
            </v:group>
            <v:group style="position:absolute;left:12281;top:8597;width:1440;height:130" coordorigin="12281,8597" coordsize="1440,130">
              <v:shape style="position:absolute;left:12281;top:8597;width:1440;height:130" coordorigin="12281,8597" coordsize="1440,130" path="m12281,8726l13721,8726,13721,8597,12281,8597,12281,8726e" filled="t" fillcolor="#C5C5C5" stroked="f">
                <v:path arrowok="t"/>
                <v:fill/>
              </v:shape>
              <v:shape style="position:absolute;left:12278;top:8921;width:130;height:130" type="#_x0000_t75">
                <v:imagedata r:id="rId131" o:title=""/>
              </v:shape>
            </v:group>
            <v:group style="position:absolute;left:12278;top:8921;width:130;height:130" coordorigin="12278,8921" coordsize="130,130">
              <v:shape style="position:absolute;left:12278;top:8921;width:130;height:130" coordorigin="12278,8921" coordsize="130,130" path="m12343,8921l12408,8986,12343,9050,12278,8986,12343,8921xe" filled="f" stroked="t" strokeweight=".140pt" strokecolor="#B1B1B1">
                <v:path arrowok="t"/>
              </v:shape>
              <v:shape style="position:absolute;left:12278;top:8921;width:130;height:130" type="#_x0000_t75">
                <v:imagedata r:id="rId132" o:title=""/>
              </v:shape>
            </v:group>
            <v:group style="position:absolute;left:12278;top:8921;width:130;height:130" coordorigin="12278,8921" coordsize="130,130">
              <v:shape style="position:absolute;left:12278;top:8921;width:130;height:130" coordorigin="12278,8921" coordsize="130,130" path="m12343,8921l12408,8986,12343,9050,12278,8986,12343,8921xe" filled="f" stroked="t" strokeweight=".140pt" strokecolor="#797979">
                <v:path arrowok="t"/>
              </v:shape>
              <v:shape style="position:absolute;left:12278;top:9247;width:130;height:130" type="#_x0000_t75">
                <v:imagedata r:id="rId133" o:title=""/>
              </v:shape>
            </v:group>
            <v:group style="position:absolute;left:12278;top:9247;width:130;height:130" coordorigin="12278,9247" coordsize="130,130">
              <v:shape style="position:absolute;left:12278;top:9247;width:130;height:130" coordorigin="12278,9247" coordsize="130,130" path="m12343,9377l12278,9312,12319,9312,12319,9247,12365,9247,12365,9312,12408,9312,12343,9377xe" filled="f" stroked="t" strokeweight=".140pt" strokecolor="#B1B1B1">
                <v:path arrowok="t"/>
              </v:shape>
              <v:shape style="position:absolute;left:12278;top:9247;width:130;height:130" type="#_x0000_t75">
                <v:imagedata r:id="rId134" o:title=""/>
              </v:shape>
            </v:group>
            <v:group style="position:absolute;left:12278;top:9247;width:130;height:130" coordorigin="12278,9247" coordsize="130,130">
              <v:shape style="position:absolute;left:12278;top:9247;width:130;height:130" coordorigin="12278,9247" coordsize="130,130" path="m12343,9377l12278,9312,12319,9312,12319,9247,12365,9247,12365,9312,12408,9312,12343,9377xe" filled="f" stroked="t" strokeweight=".140pt" strokecolor="#5DA300">
                <v:path arrowok="t"/>
              </v:shape>
            </v:group>
            <v:group style="position:absolute;left:12281;top:9641;width:1440;height:2" coordorigin="12281,9641" coordsize="1440,2">
              <v:shape style="position:absolute;left:12281;top:9641;width:1440;height:2" coordorigin="12281,9641" coordsize="1440,0" path="m12281,9641l13721,9641e" filled="f" stroked="t" strokeweight="1.78pt" strokecolor="#3A86D3">
                <v:path arrowok="t"/>
              </v:shape>
            </v:group>
            <v:group style="position:absolute;left:12281;top:9967;width:1440;height:2" coordorigin="12281,9967" coordsize="1440,2">
              <v:shape style="position:absolute;left:12281;top:9967;width:1440;height:2" coordorigin="12281,9967" coordsize="1440,0" path="m12281,9967l13721,9967e" filled="f" stroked="t" strokeweight="1.78pt" strokecolor="#2BA2AC">
                <v:path arrowok="t"/>
              </v:shape>
            </v:group>
            <v:group style="position:absolute;left:360;top:422;width:14278;height:10795" coordorigin="360,422" coordsize="14278,10795">
              <v:shape style="position:absolute;left:360;top:422;width:14278;height:10795" coordorigin="360,422" coordsize="14278,10795" path="m360,422l14638,422,14638,11218,360,11218,360,422e" filled="f" stroked="t" strokeweight=".140pt" strokecolor="#000000">
                <v:path arrowok="t"/>
              </v:shape>
            </v:group>
            <v:group style="position:absolute;left:360;top:10843;width:14278;height:2" coordorigin="360,10843" coordsize="14278,2">
              <v:shape style="position:absolute;left:360;top:10843;width:14278;height:2" coordorigin="360,10843" coordsize="14278,0" path="m360,10843l14638,10843e" filled="f" stroked="t" strokeweight=".48pt" strokecolor="#000000">
                <v:path arrowok="t"/>
              </v:shape>
            </v:group>
            <v:group style="position:absolute;left:360;top:8445;width:14278;height:2" coordorigin="360,8445" coordsize="14278,2">
              <v:shape style="position:absolute;left:360;top:8445;width:14278;height:2" coordorigin="360,8445" coordsize="14278,0" path="m360,8445l14638,8445e" filled="f" stroked="t" strokeweight=".48pt" strokecolor="#000000">
                <v:path arrowok="t"/>
              </v:shape>
            </v:group>
            <v:group style="position:absolute;left:3260;top:8445;width:2;height:2398" coordorigin="3260,8445" coordsize="2,2398">
              <v:shape style="position:absolute;left:3260;top:8445;width:2;height:2398" coordorigin="3260,8445" coordsize="0,2398" path="m3260,8445l3260,10843e" filled="f" stroked="t" strokeweight=".48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5" w:after="0" w:line="240" w:lineRule="auto"/>
        <w:ind w:left="6886" w:right="6672"/>
        <w:jc w:val="center"/>
        <w:rPr>
          <w:rFonts w:ascii="Segoe UI" w:hAnsi="Segoe UI" w:cs="Segoe UI" w:eastAsia="Segoe UI"/>
          <w:sz w:val="20"/>
          <w:szCs w:val="20"/>
        </w:rPr>
      </w:pPr>
      <w:rPr/>
      <w:r>
        <w:rPr>
          <w:rFonts w:ascii="Segoe UI" w:hAnsi="Segoe UI" w:cs="Segoe UI" w:eastAsia="Segoe UI"/>
          <w:sz w:val="20"/>
          <w:szCs w:val="20"/>
          <w:spacing w:val="-1"/>
          <w:w w:val="100"/>
        </w:rPr>
        <w:t>P</w:t>
      </w:r>
      <w:r>
        <w:rPr>
          <w:rFonts w:ascii="Segoe UI" w:hAnsi="Segoe UI" w:cs="Segoe UI" w:eastAsia="Segoe UI"/>
          <w:sz w:val="20"/>
          <w:szCs w:val="20"/>
          <w:spacing w:val="0"/>
          <w:w w:val="100"/>
        </w:rPr>
        <w:t>age</w:t>
      </w:r>
      <w:r>
        <w:rPr>
          <w:rFonts w:ascii="Segoe UI" w:hAnsi="Segoe UI" w:cs="Segoe UI" w:eastAsia="Segoe UI"/>
          <w:sz w:val="20"/>
          <w:szCs w:val="20"/>
          <w:spacing w:val="-5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spacing w:val="0"/>
          <w:w w:val="99"/>
        </w:rPr>
        <w:t>2</w:t>
      </w:r>
      <w:r>
        <w:rPr>
          <w:rFonts w:ascii="Segoe UI" w:hAnsi="Segoe UI" w:cs="Segoe UI" w:eastAsia="Segoe UI"/>
          <w:sz w:val="20"/>
          <w:szCs w:val="20"/>
          <w:spacing w:val="0"/>
          <w:w w:val="100"/>
        </w:rPr>
      </w:r>
    </w:p>
    <w:sectPr>
      <w:type w:val="continuous"/>
      <w:pgSz w:w="14660" w:h="11420" w:orient="landscape"/>
      <w:pgMar w:top="320" w:bottom="0" w:left="28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</dc:creator>
  <dc:title>Gnatt Charts</dc:title>
  <dcterms:created xsi:type="dcterms:W3CDTF">2013-11-12T14:28:27Z</dcterms:created>
  <dcterms:modified xsi:type="dcterms:W3CDTF">2013-11-12T14:28:27Z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2013-11-12T00:00:00Z</vt:filetime>
  </property>
  <property fmtid="{D5CDD505-2E9C-101B-9397-08002B2CF9AE}" pid="3" name="LastSaved">
    <vt:filetime>2013-11-12T00:00:00Z</vt:filetime>
  </property>
</Properties>
</file>